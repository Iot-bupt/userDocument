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  <w:lang w:eastAsia="zh-CN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E81E59" w:rsidP="00D41AD6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  <w:lang w:eastAsia="zh-CN"/>
                      </w:rPr>
                      <w:t>三化物联网平台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E81E59" w:rsidP="00E81E5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物管理平台系统原型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a7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 w:rsidP="00E81E59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7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E81E5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7/15/2018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rPr>
              <w:rFonts w:hint="eastAsia"/>
              <w:lang w:eastAsia="zh-CN"/>
            </w:r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357481">
              <w:r>
                <w:rPr>
                  <w:lang w:eastAsia="zh-CN"/>
                </w:rPr>
                <w:t xml:space="preserve">     </w:t>
              </w:r>
            </w:p>
          </w:sdtContent>
        </w:sdt>
      </w:sdtContent>
    </w:sdt>
    <w:p w:rsidR="001C5100" w:rsidRDefault="00D35989" w:rsidP="001C5100">
      <w:pPr>
        <w:pStyle w:val="AxureTOCHeading"/>
        <w:rPr>
          <w:rFonts w:hint="eastAsia"/>
          <w:lang w:eastAsia="zh-CN"/>
        </w:rPr>
      </w:pPr>
      <w:bookmarkStart w:id="0" w:name="_GoBack"/>
      <w:bookmarkEnd w:id="0"/>
      <w:r>
        <w:br w:type="page"/>
      </w:r>
      <w:r w:rsidR="00E81E59">
        <w:rPr>
          <w:rFonts w:hint="eastAsia"/>
          <w:lang w:eastAsia="zh-CN"/>
        </w:rPr>
        <w:lastRenderedPageBreak/>
        <w:t>目录</w:t>
      </w:r>
    </w:p>
    <w:p w:rsidR="00E81E59" w:rsidRDefault="00317D15">
      <w:pPr>
        <w:pStyle w:val="10"/>
        <w:tabs>
          <w:tab w:val="right" w:leader="dot" w:pos="10790"/>
        </w:tabs>
        <w:rPr>
          <w:rFonts w:asciiTheme="minorHAnsi" w:hAnsiTheme="minorHAnsi" w:cstheme="minorBidi"/>
          <w:b w:val="0"/>
          <w:noProof/>
          <w:kern w:val="2"/>
          <w:sz w:val="21"/>
          <w:szCs w:val="22"/>
          <w:lang w:eastAsia="zh-CN"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hyperlink w:anchor="_Toc519416468" w:history="1">
        <w:r w:rsidR="00E81E59" w:rsidRPr="00221F80">
          <w:rPr>
            <w:rStyle w:val="a"/>
            <w:noProof/>
          </w:rPr>
          <w:t>1. Pages</w:t>
        </w:r>
        <w:r w:rsidR="00E81E59">
          <w:rPr>
            <w:noProof/>
            <w:webHidden/>
          </w:rPr>
          <w:tab/>
        </w:r>
        <w:r w:rsidR="00E81E59">
          <w:rPr>
            <w:noProof/>
            <w:webHidden/>
          </w:rPr>
          <w:fldChar w:fldCharType="begin"/>
        </w:r>
        <w:r w:rsidR="00E81E59">
          <w:rPr>
            <w:noProof/>
            <w:webHidden/>
          </w:rPr>
          <w:instrText xml:space="preserve"> PAGEREF _Toc519416468 \h </w:instrText>
        </w:r>
        <w:r w:rsidR="00E81E59">
          <w:rPr>
            <w:noProof/>
            <w:webHidden/>
          </w:rPr>
        </w:r>
        <w:r w:rsidR="00E81E59">
          <w:rPr>
            <w:noProof/>
            <w:webHidden/>
          </w:rPr>
          <w:fldChar w:fldCharType="separate"/>
        </w:r>
        <w:r w:rsidR="00E81E59">
          <w:rPr>
            <w:noProof/>
            <w:webHidden/>
          </w:rPr>
          <w:t>6</w:t>
        </w:r>
        <w:r w:rsidR="00E81E59">
          <w:rPr>
            <w:noProof/>
            <w:webHidden/>
          </w:rPr>
          <w:fldChar w:fldCharType="end"/>
        </w:r>
      </w:hyperlink>
    </w:p>
    <w:p w:rsidR="00E81E59" w:rsidRDefault="00E81E59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69" w:history="1">
        <w:r w:rsidRPr="00221F80">
          <w:rPr>
            <w:rStyle w:val="a"/>
            <w:noProof/>
          </w:rPr>
          <w:t>1.1.</w:t>
        </w:r>
        <w:r w:rsidRPr="00221F80">
          <w:rPr>
            <w:rStyle w:val="a"/>
            <w:rFonts w:hint="eastAsia"/>
            <w:noProof/>
            <w:lang w:eastAsia="zh-CN"/>
          </w:rPr>
          <w:t xml:space="preserve"> </w:t>
        </w:r>
        <w:r w:rsidRPr="00221F80">
          <w:rPr>
            <w:rStyle w:val="a"/>
            <w:rFonts w:hint="eastAsia"/>
            <w:noProof/>
            <w:lang w:eastAsia="zh-CN"/>
          </w:rPr>
          <w:t>页面生成树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0" w:history="1">
        <w:r w:rsidRPr="00221F80">
          <w:rPr>
            <w:rStyle w:val="a"/>
            <w:noProof/>
          </w:rPr>
          <w:t>1.2.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1" w:history="1">
        <w:r w:rsidRPr="00221F80">
          <w:rPr>
            <w:rStyle w:val="a"/>
            <w:noProof/>
          </w:rPr>
          <w:t>1.2.1.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2" w:history="1">
        <w:r w:rsidRPr="00221F80">
          <w:rPr>
            <w:rStyle w:val="a"/>
            <w:noProof/>
          </w:rPr>
          <w:t>1.2.2.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3" w:history="1">
        <w:r w:rsidRPr="00221F80">
          <w:rPr>
            <w:rStyle w:val="a"/>
            <w:noProof/>
          </w:rPr>
          <w:t>1.3.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4" w:history="1">
        <w:r w:rsidRPr="00221F80">
          <w:rPr>
            <w:rStyle w:val="a"/>
            <w:noProof/>
          </w:rPr>
          <w:t>1.3.1.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5" w:history="1">
        <w:r w:rsidRPr="00221F80">
          <w:rPr>
            <w:rStyle w:val="a"/>
            <w:noProof/>
          </w:rPr>
          <w:t>1.3.2.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6" w:history="1">
        <w:r w:rsidRPr="00221F80">
          <w:rPr>
            <w:rStyle w:val="a"/>
            <w:noProof/>
          </w:rPr>
          <w:t>1.4. chooseIndex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7" w:history="1">
        <w:r w:rsidRPr="00221F80">
          <w:rPr>
            <w:rStyle w:val="a"/>
            <w:noProof/>
          </w:rPr>
          <w:t>1.4.1.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8" w:history="1">
        <w:r w:rsidRPr="00221F80">
          <w:rPr>
            <w:rStyle w:val="a"/>
            <w:noProof/>
          </w:rPr>
          <w:t>1.4.2.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79" w:history="1">
        <w:r w:rsidRPr="00221F80">
          <w:rPr>
            <w:rStyle w:val="a"/>
            <w:noProof/>
          </w:rPr>
          <w:t>1.5. homeindex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0" w:history="1">
        <w:r w:rsidRPr="00221F80">
          <w:rPr>
            <w:rStyle w:val="a"/>
            <w:noProof/>
          </w:rPr>
          <w:t>1.5.1.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1" w:history="1">
        <w:r w:rsidRPr="00221F80">
          <w:rPr>
            <w:rStyle w:val="a"/>
            <w:noProof/>
          </w:rPr>
          <w:t>1.5.2.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2" w:history="1">
        <w:r w:rsidRPr="00221F80">
          <w:rPr>
            <w:rStyle w:val="a"/>
            <w:noProof/>
          </w:rPr>
          <w:t>1.5.3.</w:t>
        </w:r>
        <w:r w:rsidRPr="00221F80">
          <w:rPr>
            <w:rStyle w:val="a"/>
            <w:rFonts w:hint="eastAsia"/>
            <w:noProof/>
            <w:lang w:eastAsia="zh-CN"/>
          </w:rPr>
          <w:t xml:space="preserve"> </w:t>
        </w:r>
        <w:r w:rsidRPr="00221F80">
          <w:rPr>
            <w:rStyle w:val="a"/>
            <w:rFonts w:hint="eastAsia"/>
            <w:noProof/>
            <w:lang w:eastAsia="zh-CN"/>
          </w:rPr>
          <w:t>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3" w:history="1">
        <w:r w:rsidRPr="00221F80">
          <w:rPr>
            <w:rStyle w:val="a"/>
            <w:noProof/>
          </w:rPr>
          <w:t>1.5.3.1.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4" w:history="1">
        <w:r w:rsidRPr="00221F80">
          <w:rPr>
            <w:rStyle w:val="a"/>
            <w:noProof/>
          </w:rPr>
          <w:t>1.5.3.2.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5" w:history="1">
        <w:r w:rsidRPr="00221F80">
          <w:rPr>
            <w:rStyle w:val="a"/>
            <w:noProof/>
          </w:rPr>
          <w:t>1.5.3.3.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设备列表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6" w:history="1">
        <w:r w:rsidRPr="00221F80">
          <w:rPr>
            <w:rStyle w:val="a"/>
            <w:noProof/>
          </w:rPr>
          <w:t>1.5.3.4.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7" w:history="1">
        <w:r w:rsidRPr="00221F80">
          <w:rPr>
            <w:rStyle w:val="a"/>
            <w:noProof/>
          </w:rPr>
          <w:t>1.5.3.5.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8" w:history="1">
        <w:r w:rsidRPr="00221F80">
          <w:rPr>
            <w:rStyle w:val="a"/>
            <w:noProof/>
          </w:rPr>
          <w:t>1.5.3.6.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设备组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89" w:history="1">
        <w:r w:rsidRPr="00221F80">
          <w:rPr>
            <w:rStyle w:val="a"/>
            <w:noProof/>
          </w:rPr>
          <w:t>1.5.3.7.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0" w:history="1">
        <w:r w:rsidRPr="00221F80">
          <w:rPr>
            <w:rStyle w:val="a"/>
            <w:noProof/>
          </w:rPr>
          <w:t>1.5.3.8.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1" w:history="1">
        <w:r w:rsidRPr="00221F80">
          <w:rPr>
            <w:rStyle w:val="a"/>
            <w:noProof/>
          </w:rPr>
          <w:t>1.5.3.9.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服务管理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2" w:history="1">
        <w:r w:rsidRPr="00221F80">
          <w:rPr>
            <w:rStyle w:val="a"/>
            <w:noProof/>
          </w:rPr>
          <w:t>1.5.3.10.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3" w:history="1">
        <w:r w:rsidRPr="00221F80">
          <w:rPr>
            <w:rStyle w:val="a"/>
            <w:noProof/>
          </w:rPr>
          <w:t>1.5.3.11.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4" w:history="1">
        <w:r w:rsidRPr="00221F80">
          <w:rPr>
            <w:rStyle w:val="a"/>
            <w:noProof/>
          </w:rPr>
          <w:t>1.5.3.12.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插件管理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5" w:history="1">
        <w:r w:rsidRPr="00221F80">
          <w:rPr>
            <w:rStyle w:val="a"/>
            <w:noProof/>
          </w:rPr>
          <w:t>1.5.3.13.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6" w:history="1">
        <w:r w:rsidRPr="00221F80">
          <w:rPr>
            <w:rStyle w:val="a"/>
            <w:noProof/>
          </w:rPr>
          <w:t>1.5.3.14.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7" w:history="1">
        <w:r w:rsidRPr="00221F80">
          <w:rPr>
            <w:rStyle w:val="a"/>
            <w:noProof/>
          </w:rPr>
          <w:t>1.5.3.15.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规则管理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8" w:history="1">
        <w:r w:rsidRPr="00221F80">
          <w:rPr>
            <w:rStyle w:val="a"/>
            <w:noProof/>
          </w:rPr>
          <w:t>1.5.3.16.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499" w:history="1">
        <w:r w:rsidRPr="00221F80">
          <w:rPr>
            <w:rStyle w:val="a"/>
            <w:noProof/>
          </w:rPr>
          <w:t>1.5.3.17.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0" w:history="1">
        <w:r w:rsidRPr="00221F80">
          <w:rPr>
            <w:rStyle w:val="a"/>
            <w:noProof/>
          </w:rPr>
          <w:t>1.5.3.18.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客户组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1" w:history="1">
        <w:r w:rsidRPr="00221F80">
          <w:rPr>
            <w:rStyle w:val="a"/>
            <w:noProof/>
          </w:rPr>
          <w:t>1.5.3.19.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2" w:history="1">
        <w:r w:rsidRPr="00221F80">
          <w:rPr>
            <w:rStyle w:val="a"/>
            <w:noProof/>
          </w:rPr>
          <w:t>1.5.3.20.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3" w:history="1">
        <w:r w:rsidRPr="00221F80">
          <w:rPr>
            <w:rStyle w:val="a"/>
            <w:noProof/>
          </w:rPr>
          <w:t>1.5.3.21.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4" w:history="1">
        <w:r w:rsidRPr="00221F80">
          <w:rPr>
            <w:rStyle w:val="a"/>
            <w:noProof/>
          </w:rPr>
          <w:t>1.5.3.22.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5" w:history="1">
        <w:r w:rsidRPr="00221F80">
          <w:rPr>
            <w:rStyle w:val="a"/>
            <w:noProof/>
          </w:rPr>
          <w:t>1.5.3.23.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6" w:history="1">
        <w:r w:rsidRPr="00221F80">
          <w:rPr>
            <w:rStyle w:val="a"/>
            <w:noProof/>
          </w:rPr>
          <w:t>1.5.3.24.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组件库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7" w:history="1">
        <w:r w:rsidRPr="00221F80">
          <w:rPr>
            <w:rStyle w:val="a"/>
            <w:noProof/>
          </w:rPr>
          <w:t>1.5.3.25.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8" w:history="1">
        <w:r w:rsidRPr="00221F80">
          <w:rPr>
            <w:rStyle w:val="a"/>
            <w:noProof/>
          </w:rPr>
          <w:t>1.5.3.26.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仪表盘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09" w:history="1">
        <w:r w:rsidRPr="00221F80">
          <w:rPr>
            <w:rStyle w:val="a"/>
            <w:noProof/>
          </w:rPr>
          <w:t>1.5.3.27.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0" w:history="1">
        <w:r w:rsidRPr="00221F80">
          <w:rPr>
            <w:rStyle w:val="a"/>
            <w:noProof/>
          </w:rPr>
          <w:t>1.5.3.28.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1" w:history="1">
        <w:r w:rsidRPr="00221F80">
          <w:rPr>
            <w:rStyle w:val="a"/>
            <w:noProof/>
          </w:rPr>
          <w:t>1.5.3.29.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2" w:history="1">
        <w:r w:rsidRPr="00221F80">
          <w:rPr>
            <w:rStyle w:val="a"/>
            <w:noProof/>
          </w:rPr>
          <w:t>1.5.3.30.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3" w:history="1">
        <w:r w:rsidRPr="00221F80">
          <w:rPr>
            <w:rStyle w:val="a"/>
            <w:noProof/>
          </w:rPr>
          <w:t>1.6.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4" w:history="1">
        <w:r w:rsidRPr="00221F80">
          <w:rPr>
            <w:rStyle w:val="a"/>
            <w:noProof/>
          </w:rPr>
          <w:t>1.6.1.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5" w:history="1">
        <w:r w:rsidRPr="00221F80">
          <w:rPr>
            <w:rStyle w:val="a"/>
            <w:noProof/>
          </w:rPr>
          <w:t>1.6.2.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6" w:history="1">
        <w:r>
          <w:rPr>
            <w:rStyle w:val="a"/>
            <w:noProof/>
          </w:rPr>
          <w:t xml:space="preserve">1.6.3. </w:t>
        </w:r>
        <w:r>
          <w:rPr>
            <w:rStyle w:val="a"/>
            <w:rFonts w:hint="eastAsia"/>
            <w:noProof/>
            <w:lang w:eastAsia="zh-CN"/>
          </w:rPr>
          <w:t>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7" w:history="1">
        <w:r w:rsidRPr="00221F80">
          <w:rPr>
            <w:rStyle w:val="a"/>
            <w:noProof/>
          </w:rPr>
          <w:t>1.6.3.1.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8" w:history="1">
        <w:r w:rsidRPr="00221F80">
          <w:rPr>
            <w:rStyle w:val="a"/>
            <w:noProof/>
          </w:rPr>
          <w:t>1.6.3.2.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19" w:history="1">
        <w:r w:rsidRPr="00221F80">
          <w:rPr>
            <w:rStyle w:val="a"/>
            <w:noProof/>
          </w:rPr>
          <w:t>1.6.3.3.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设备列表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0" w:history="1">
        <w:r w:rsidRPr="00221F80">
          <w:rPr>
            <w:rStyle w:val="a"/>
            <w:noProof/>
          </w:rPr>
          <w:t>1.6.3.4.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1" w:history="1">
        <w:r w:rsidRPr="00221F80">
          <w:rPr>
            <w:rStyle w:val="a"/>
            <w:noProof/>
          </w:rPr>
          <w:t>1.6.3.5.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2" w:history="1">
        <w:r w:rsidRPr="00221F80">
          <w:rPr>
            <w:rStyle w:val="a"/>
            <w:noProof/>
          </w:rPr>
          <w:t>1.6.3.6.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设备组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3" w:history="1">
        <w:r w:rsidRPr="00221F80">
          <w:rPr>
            <w:rStyle w:val="a"/>
            <w:noProof/>
          </w:rPr>
          <w:t>1.6.3.7.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4" w:history="1">
        <w:r w:rsidRPr="00221F80">
          <w:rPr>
            <w:rStyle w:val="a"/>
            <w:noProof/>
          </w:rPr>
          <w:t>1.6.3.8.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5" w:history="1">
        <w:r w:rsidRPr="00221F80">
          <w:rPr>
            <w:rStyle w:val="a"/>
            <w:noProof/>
          </w:rPr>
          <w:t>1.6.3.9.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服务管理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6" w:history="1">
        <w:r w:rsidRPr="00221F80">
          <w:rPr>
            <w:rStyle w:val="a"/>
            <w:noProof/>
          </w:rPr>
          <w:t>1.6.3.10.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7" w:history="1">
        <w:r w:rsidRPr="00221F80">
          <w:rPr>
            <w:rStyle w:val="a"/>
            <w:noProof/>
          </w:rPr>
          <w:t>1.6.3.11.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8" w:history="1">
        <w:r w:rsidRPr="00221F80">
          <w:rPr>
            <w:rStyle w:val="a"/>
            <w:noProof/>
          </w:rPr>
          <w:t>1.6.3.12.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插件管理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29" w:history="1">
        <w:r w:rsidRPr="00221F80">
          <w:rPr>
            <w:rStyle w:val="a"/>
            <w:noProof/>
          </w:rPr>
          <w:t>1.6.3.13.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0" w:history="1">
        <w:r w:rsidRPr="00221F80">
          <w:rPr>
            <w:rStyle w:val="a"/>
            <w:noProof/>
          </w:rPr>
          <w:t>1.6.3.14.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1" w:history="1">
        <w:r w:rsidRPr="00221F80">
          <w:rPr>
            <w:rStyle w:val="a"/>
            <w:noProof/>
          </w:rPr>
          <w:t>1.6.3.15.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规则管理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2" w:history="1">
        <w:r w:rsidRPr="00221F80">
          <w:rPr>
            <w:rStyle w:val="a"/>
            <w:noProof/>
          </w:rPr>
          <w:t>1.6.3.16.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3" w:history="1">
        <w:r w:rsidRPr="00221F80">
          <w:rPr>
            <w:rStyle w:val="a"/>
            <w:noProof/>
          </w:rPr>
          <w:t>1.6.3.17.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4" w:history="1">
        <w:r w:rsidRPr="00221F80">
          <w:rPr>
            <w:rStyle w:val="a"/>
            <w:noProof/>
          </w:rPr>
          <w:t>1.6.3.18.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客户组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5" w:history="1">
        <w:r w:rsidRPr="00221F80">
          <w:rPr>
            <w:rStyle w:val="a"/>
            <w:noProof/>
          </w:rPr>
          <w:t>1.6.3.19.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6" w:history="1">
        <w:r w:rsidRPr="00221F80">
          <w:rPr>
            <w:rStyle w:val="a"/>
            <w:noProof/>
          </w:rPr>
          <w:t>1.6.3.20.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7" w:history="1">
        <w:r w:rsidRPr="00221F80">
          <w:rPr>
            <w:rStyle w:val="a"/>
            <w:noProof/>
          </w:rPr>
          <w:t>1.6.3.21.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客户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8" w:history="1">
        <w:r w:rsidRPr="00221F80">
          <w:rPr>
            <w:rStyle w:val="a"/>
            <w:noProof/>
          </w:rPr>
          <w:t>1.6.3.22.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39" w:history="1">
        <w:r w:rsidRPr="00221F80">
          <w:rPr>
            <w:rStyle w:val="a"/>
            <w:noProof/>
          </w:rPr>
          <w:t>1.6.3.23.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0" w:history="1">
        <w:r w:rsidRPr="00221F80">
          <w:rPr>
            <w:rStyle w:val="a"/>
            <w:noProof/>
          </w:rPr>
          <w:t>1.6.3.24.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组件库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1" w:history="1">
        <w:r w:rsidRPr="00221F80">
          <w:rPr>
            <w:rStyle w:val="a"/>
            <w:noProof/>
          </w:rPr>
          <w:t>1.6.3.25.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2" w:history="1">
        <w:r w:rsidRPr="00221F80">
          <w:rPr>
            <w:rStyle w:val="a"/>
            <w:noProof/>
          </w:rPr>
          <w:t>1.6.3.26.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仪表盘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3" w:history="1">
        <w:r w:rsidRPr="00221F80">
          <w:rPr>
            <w:rStyle w:val="a"/>
            <w:noProof/>
          </w:rPr>
          <w:t>1.6.3.27.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4" w:history="1">
        <w:r w:rsidRPr="00221F80">
          <w:rPr>
            <w:rStyle w:val="a"/>
            <w:noProof/>
          </w:rPr>
          <w:t>1.6.3.28.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5" w:history="1">
        <w:r w:rsidRPr="00221F80">
          <w:rPr>
            <w:rStyle w:val="a"/>
            <w:noProof/>
          </w:rPr>
          <w:t>1.6.3.29.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6" w:history="1">
        <w:r w:rsidRPr="00221F80">
          <w:rPr>
            <w:rStyle w:val="a"/>
            <w:noProof/>
          </w:rPr>
          <w:t>1.6.3.30.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7" w:history="1">
        <w:r w:rsidRPr="00221F80">
          <w:rPr>
            <w:rStyle w:val="a"/>
            <w:noProof/>
          </w:rPr>
          <w:t>1.7.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8" w:history="1">
        <w:r w:rsidRPr="00221F80">
          <w:rPr>
            <w:rStyle w:val="a"/>
            <w:noProof/>
          </w:rPr>
          <w:t>1.7.1.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49" w:history="1">
        <w:r w:rsidRPr="00221F80">
          <w:rPr>
            <w:rStyle w:val="a"/>
            <w:noProof/>
          </w:rPr>
          <w:t>1.7.2.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0" w:history="1">
        <w:r w:rsidR="00357481">
          <w:rPr>
            <w:rStyle w:val="a"/>
            <w:noProof/>
          </w:rPr>
          <w:t xml:space="preserve">1.7.3. </w:t>
        </w:r>
        <w:r w:rsidR="00357481">
          <w:rPr>
            <w:rStyle w:val="a"/>
            <w:rFonts w:hint="eastAsia"/>
            <w:noProof/>
            <w:lang w:eastAsia="zh-CN"/>
          </w:rPr>
          <w:t>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1" w:history="1">
        <w:r w:rsidRPr="00221F80">
          <w:rPr>
            <w:rStyle w:val="a"/>
            <w:noProof/>
          </w:rPr>
          <w:t>1.7.3.1.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2" w:history="1">
        <w:r w:rsidRPr="00221F80">
          <w:rPr>
            <w:rStyle w:val="a"/>
            <w:noProof/>
          </w:rPr>
          <w:t>1.7.3.2.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3" w:history="1">
        <w:r w:rsidRPr="00221F80">
          <w:rPr>
            <w:rStyle w:val="a"/>
            <w:noProof/>
          </w:rPr>
          <w:t>1.7.3.3.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服务管理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4" w:history="1">
        <w:r w:rsidRPr="00221F80">
          <w:rPr>
            <w:rStyle w:val="a"/>
            <w:noProof/>
          </w:rPr>
          <w:t>1.7.3.4.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5" w:history="1">
        <w:r w:rsidRPr="00221F80">
          <w:rPr>
            <w:rStyle w:val="a"/>
            <w:noProof/>
          </w:rPr>
          <w:t>1.7.3.5.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6" w:history="1">
        <w:r w:rsidRPr="00221F80">
          <w:rPr>
            <w:rStyle w:val="a"/>
            <w:noProof/>
          </w:rPr>
          <w:t>1.7.3.6.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插件管理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7" w:history="1">
        <w:r w:rsidRPr="00221F80">
          <w:rPr>
            <w:rStyle w:val="a"/>
            <w:noProof/>
          </w:rPr>
          <w:t>1.7.3.7.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8" w:history="1">
        <w:r w:rsidRPr="00221F80">
          <w:rPr>
            <w:rStyle w:val="a"/>
            <w:noProof/>
          </w:rPr>
          <w:t>1.7.3.8.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59" w:history="1">
        <w:r w:rsidRPr="00221F80">
          <w:rPr>
            <w:rStyle w:val="a"/>
            <w:noProof/>
          </w:rPr>
          <w:t>1.7.3.9.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租户组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0" w:history="1">
        <w:r w:rsidRPr="00221F80">
          <w:rPr>
            <w:rStyle w:val="a"/>
            <w:noProof/>
          </w:rPr>
          <w:t>1.7.3.10.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1" w:history="1">
        <w:r w:rsidRPr="00221F80">
          <w:rPr>
            <w:rStyle w:val="a"/>
            <w:noProof/>
          </w:rPr>
          <w:t>1.7.3.11.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2" w:history="1">
        <w:r w:rsidRPr="00221F80">
          <w:rPr>
            <w:rStyle w:val="a"/>
            <w:noProof/>
          </w:rPr>
          <w:t>1.7.3.12.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组件库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3" w:history="1">
        <w:r w:rsidRPr="00221F80">
          <w:rPr>
            <w:rStyle w:val="a"/>
            <w:noProof/>
          </w:rPr>
          <w:t>1.7.3.13.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4" w:history="1">
        <w:r w:rsidRPr="00221F80">
          <w:rPr>
            <w:rStyle w:val="a"/>
            <w:noProof/>
          </w:rPr>
          <w:t>1.7.3.14.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5" w:history="1">
        <w:r w:rsidRPr="00221F80">
          <w:rPr>
            <w:rStyle w:val="a"/>
            <w:noProof/>
          </w:rPr>
          <w:t>1.7.3.15.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6" w:history="1">
        <w:r w:rsidRPr="00221F80">
          <w:rPr>
            <w:rStyle w:val="a"/>
            <w:noProof/>
          </w:rPr>
          <w:t>1.7.4</w:t>
        </w:r>
        <w:r w:rsidR="00357481">
          <w:rPr>
            <w:rStyle w:val="a"/>
            <w:rFonts w:hint="eastAsia"/>
            <w:noProof/>
            <w:lang w:eastAsia="zh-CN"/>
          </w:rPr>
          <w:t xml:space="preserve"> </w:t>
        </w:r>
        <w:r w:rsidR="00357481">
          <w:rPr>
            <w:rStyle w:val="a"/>
            <w:rFonts w:hint="eastAsia"/>
            <w:noProof/>
            <w:lang w:eastAsia="zh-CN"/>
          </w:rPr>
          <w:t>租户管理员</w:t>
        </w:r>
        <w:r w:rsidRPr="00221F80">
          <w:rPr>
            <w:rStyle w:val="a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7" w:history="1">
        <w:r w:rsidRPr="00221F80">
          <w:rPr>
            <w:rStyle w:val="a"/>
            <w:noProof/>
          </w:rPr>
          <w:t>1.7.4.1.</w:t>
        </w:r>
        <w:r w:rsidR="00357481">
          <w:rPr>
            <w:rStyle w:val="a"/>
            <w:rFonts w:hint="eastAsia"/>
            <w:noProof/>
            <w:lang w:eastAsia="zh-CN"/>
          </w:rPr>
          <w:t>租户管理员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8" w:history="1">
        <w:r w:rsidRPr="00221F80">
          <w:rPr>
            <w:rStyle w:val="a"/>
            <w:noProof/>
          </w:rPr>
          <w:t>1.7.4.2.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69" w:history="1">
        <w:r w:rsidRPr="00221F80">
          <w:rPr>
            <w:rStyle w:val="a"/>
            <w:noProof/>
          </w:rPr>
          <w:t>1.7.4.3.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70" w:history="1">
        <w:r w:rsidR="00357481">
          <w:rPr>
            <w:rStyle w:val="a"/>
            <w:noProof/>
          </w:rPr>
          <w:t xml:space="preserve">1.7.4.4. </w:t>
        </w:r>
        <w:r w:rsidR="00357481">
          <w:rPr>
            <w:rStyle w:val="a"/>
            <w:rFonts w:hint="eastAsia"/>
            <w:noProof/>
            <w:lang w:eastAsia="zh-CN"/>
          </w:rPr>
          <w:t>租户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71" w:history="1">
        <w:r w:rsidRPr="00221F80">
          <w:rPr>
            <w:rStyle w:val="a"/>
            <w:noProof/>
          </w:rPr>
          <w:t>1.7.4.5.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4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72" w:history="1">
        <w:r w:rsidRPr="00221F80">
          <w:rPr>
            <w:rStyle w:val="a"/>
            <w:noProof/>
          </w:rPr>
          <w:t>1.7.4.6.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2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73" w:history="1">
        <w:r w:rsidRPr="00221F80">
          <w:rPr>
            <w:rStyle w:val="a"/>
            <w:noProof/>
          </w:rPr>
          <w:t>1.8. modifyPassword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74" w:history="1">
        <w:r w:rsidRPr="00221F80">
          <w:rPr>
            <w:rStyle w:val="a"/>
            <w:noProof/>
          </w:rPr>
          <w:t>1.8.1.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81E59" w:rsidRDefault="00E81E59">
      <w:pPr>
        <w:pStyle w:val="30"/>
        <w:tabs>
          <w:tab w:val="right" w:leader="dot" w:pos="107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519416575" w:history="1">
        <w:r w:rsidRPr="00221F80">
          <w:rPr>
            <w:rStyle w:val="a"/>
            <w:noProof/>
          </w:rPr>
          <w:t>1.8.2.</w:t>
        </w:r>
        <w:r w:rsidRPr="00221F80">
          <w:rPr>
            <w:rStyle w:val="a"/>
            <w:rFonts w:hint="eastAsia"/>
            <w:noProof/>
          </w:rPr>
          <w:t xml:space="preserve"> </w:t>
        </w:r>
        <w:r w:rsidRPr="00221F80">
          <w:rPr>
            <w:rStyle w:val="a"/>
            <w:rFonts w:hint="eastAsia"/>
            <w:noProof/>
          </w:rPr>
          <w:t>小部件表格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_Toc519416575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634D62" w:rsidRDefault="00317D15" w:rsidP="001C5100">
      <w:pPr>
        <w:rPr>
          <w:b/>
        </w:rPr>
      </w:pP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5E7950" w:rsidRDefault="005E7950">
      <w:pPr>
        <w:sectPr w:rsidR="005E7950" w:rsidSect="004F3FB3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5E7950" w:rsidRDefault="00733CE3">
      <w:pPr>
        <w:pStyle w:val="AxureHeading1"/>
        <w:keepNext/>
      </w:pPr>
      <w:bookmarkStart w:id="1" w:name="_Toc519416468"/>
      <w:r>
        <w:lastRenderedPageBreak/>
        <w:t>Pages</w:t>
      </w:r>
      <w:bookmarkEnd w:id="1"/>
    </w:p>
    <w:p w:rsidR="005E7950" w:rsidRDefault="00733CE3">
      <w:pPr>
        <w:pStyle w:val="AxureHeading2"/>
        <w:keepNext/>
      </w:pPr>
      <w:bookmarkStart w:id="2" w:name="_Toc519416469"/>
      <w:r>
        <w:rPr>
          <w:rFonts w:hint="eastAsia"/>
          <w:lang w:eastAsia="zh-CN"/>
        </w:rPr>
        <w:t>页面生成树</w:t>
      </w:r>
      <w:bookmarkEnd w:id="2"/>
    </w:p>
    <w:p w:rsidR="005E7950" w:rsidRDefault="00733CE3">
      <w:r>
        <w:t>Home</w:t>
      </w:r>
      <w:r>
        <w:br/>
      </w:r>
      <w:r>
        <w:tab/>
        <w:t>index</w:t>
      </w:r>
      <w:r>
        <w:br/>
      </w:r>
      <w:r>
        <w:tab/>
        <w:t>chooseIndex</w:t>
      </w:r>
      <w:r>
        <w:br/>
      </w:r>
      <w:r>
        <w:tab/>
        <w:t>homeindex</w:t>
      </w:r>
      <w:r>
        <w:br/>
      </w:r>
      <w:r>
        <w:tab/>
        <w:t>customer</w:t>
      </w:r>
      <w:r>
        <w:br/>
      </w:r>
      <w:r>
        <w:tab/>
        <w:t>system</w:t>
      </w:r>
      <w:r>
        <w:br/>
      </w:r>
      <w:r>
        <w:tab/>
        <w:t>modifyPassword</w:t>
      </w:r>
    </w:p>
    <w:p w:rsidR="005E7950" w:rsidRDefault="00733CE3">
      <w:pPr>
        <w:pStyle w:val="AxureHeading2"/>
        <w:keepNext/>
      </w:pPr>
      <w:r>
        <w:br w:type="page"/>
      </w:r>
      <w:bookmarkStart w:id="3" w:name="_Toc519416470"/>
      <w:r>
        <w:lastRenderedPageBreak/>
        <w:t>Home</w:t>
      </w:r>
      <w:bookmarkEnd w:id="3"/>
    </w:p>
    <w:p w:rsidR="005E7950" w:rsidRDefault="00733CE3">
      <w:pPr>
        <w:rPr>
          <w:lang w:eastAsia="zh-CN"/>
        </w:rPr>
      </w:pPr>
      <w:r>
        <w:rPr>
          <w:lang w:eastAsia="zh-CN"/>
        </w:rPr>
        <w:t>页面载入时</w:t>
      </w:r>
      <w:r>
        <w:rPr>
          <w:lang w:eastAsia="zh-CN"/>
        </w:rPr>
        <w:t>:</w:t>
      </w:r>
      <w:r>
        <w:rPr>
          <w:lang w:eastAsia="zh-CN"/>
        </w:rPr>
        <w:br/>
        <w:t xml:space="preserve">  Case 1:</w:t>
      </w:r>
      <w:r>
        <w:rPr>
          <w:lang w:eastAsia="zh-CN"/>
        </w:rPr>
        <w:br/>
        <w:t xml:space="preserve">    </w:t>
      </w:r>
      <w:r>
        <w:rPr>
          <w:lang w:eastAsia="zh-CN"/>
        </w:rPr>
        <w:t>设置</w:t>
      </w:r>
      <w:r>
        <w:rPr>
          <w:lang w:eastAsia="zh-CN"/>
        </w:rPr>
        <w:t xml:space="preserve"> </w:t>
      </w:r>
      <w:r>
        <w:rPr>
          <w:lang w:eastAsia="zh-CN"/>
        </w:rPr>
        <w:t>动态面板状态</w:t>
      </w:r>
    </w:p>
    <w:p w:rsidR="005E7950" w:rsidRDefault="00733CE3">
      <w:pPr>
        <w:pStyle w:val="AxureHeading3"/>
        <w:keepNext/>
      </w:pPr>
      <w:bookmarkStart w:id="4" w:name="_Toc519416471"/>
      <w:r>
        <w:t>用户界面</w:t>
      </w:r>
      <w:bookmarkEnd w:id="4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135996A6" wp14:editId="6EF52975">
            <wp:extent cx="6543675" cy="731520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3"/>
        <w:keepNext/>
      </w:pPr>
      <w:bookmarkStart w:id="5" w:name="_Toc519416472"/>
      <w:r>
        <w:lastRenderedPageBreak/>
        <w:t>小部件表格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958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index</w:t>
            </w:r>
          </w:p>
        </w:tc>
      </w:tr>
    </w:tbl>
    <w:p w:rsidR="005E7950" w:rsidRDefault="00733CE3">
      <w:pPr>
        <w:pStyle w:val="AxureHeading2"/>
        <w:keepNext/>
      </w:pPr>
      <w:r>
        <w:br w:type="page"/>
      </w:r>
      <w:bookmarkStart w:id="6" w:name="_Toc519416473"/>
      <w:r>
        <w:lastRenderedPageBreak/>
        <w:t>index</w:t>
      </w:r>
      <w:bookmarkEnd w:id="6"/>
    </w:p>
    <w:p w:rsidR="005E7950" w:rsidRDefault="00733CE3">
      <w:pPr>
        <w:pStyle w:val="AxureHeading3"/>
        <w:keepNext/>
      </w:pPr>
      <w:bookmarkStart w:id="7" w:name="_Toc519416474"/>
      <w:r>
        <w:t>用户界面</w:t>
      </w:r>
      <w:bookmarkEnd w:id="7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4E444E76" wp14:editId="2D82E05B">
            <wp:extent cx="6400800" cy="73152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3"/>
        <w:keepNext/>
      </w:pPr>
      <w:bookmarkStart w:id="8" w:name="_Toc519416475"/>
      <w:r>
        <w:lastRenderedPageBreak/>
        <w:t>小部件表格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2821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chooseIndex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modifyPassword</w:t>
            </w:r>
          </w:p>
        </w:tc>
      </w:tr>
    </w:tbl>
    <w:p w:rsidR="005E7950" w:rsidRDefault="00733CE3">
      <w:pPr>
        <w:pStyle w:val="AxureHeading2"/>
        <w:keepNext/>
      </w:pPr>
      <w:r>
        <w:br w:type="page"/>
      </w:r>
      <w:bookmarkStart w:id="9" w:name="_Toc519416476"/>
      <w:r>
        <w:lastRenderedPageBreak/>
        <w:t>chooseIndex</w:t>
      </w:r>
      <w:bookmarkEnd w:id="9"/>
    </w:p>
    <w:p w:rsidR="005E7950" w:rsidRDefault="00733CE3">
      <w:pPr>
        <w:pStyle w:val="AxureHeading3"/>
        <w:keepNext/>
      </w:pPr>
      <w:bookmarkStart w:id="10" w:name="_Toc519416477"/>
      <w:r>
        <w:t>用户界面</w:t>
      </w:r>
      <w:bookmarkEnd w:id="10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10E5D495" wp14:editId="5C192395">
            <wp:extent cx="6858000" cy="41148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3"/>
        <w:keepNext/>
      </w:pPr>
      <w:bookmarkStart w:id="11" w:name="_Toc519416478"/>
      <w:r>
        <w:t>小部件表格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2358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homeindex</w:t>
            </w:r>
          </w:p>
        </w:tc>
      </w:tr>
    </w:tbl>
    <w:p w:rsidR="005E7950" w:rsidRDefault="00733CE3">
      <w:pPr>
        <w:pStyle w:val="AxureHeading2"/>
        <w:keepNext/>
      </w:pPr>
      <w:r>
        <w:br w:type="page"/>
      </w:r>
      <w:bookmarkStart w:id="12" w:name="_Toc519416479"/>
      <w:r>
        <w:lastRenderedPageBreak/>
        <w:t>homeindex</w:t>
      </w:r>
      <w:bookmarkEnd w:id="12"/>
    </w:p>
    <w:p w:rsidR="005E7950" w:rsidRDefault="00733CE3">
      <w:pPr>
        <w:pStyle w:val="AxureHeading3"/>
        <w:keepNext/>
      </w:pPr>
      <w:bookmarkStart w:id="13" w:name="_Toc519416480"/>
      <w:r>
        <w:t>用户界面</w:t>
      </w:r>
      <w:bookmarkEnd w:id="13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4B76E199" wp14:editId="2AB97596">
            <wp:extent cx="6858000" cy="4695825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3"/>
        <w:keepNext/>
      </w:pPr>
      <w:bookmarkStart w:id="14" w:name="_Toc519416481"/>
      <w:r>
        <w:t>小部件表格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2394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首页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设备列表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服务管理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插件管</w:t>
            </w:r>
            <w:r>
              <w:rPr>
                <w:lang w:eastAsia="zh-CN"/>
              </w:rPr>
              <w:lastRenderedPageBreak/>
              <w:t>理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规则管理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组件库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仪表盘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用户手册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Home</w:t>
            </w:r>
          </w:p>
        </w:tc>
      </w:tr>
    </w:tbl>
    <w:p w:rsidR="005E7950" w:rsidRDefault="00733CE3">
      <w:pPr>
        <w:pStyle w:val="AxureHeading3"/>
        <w:keepNext/>
      </w:pPr>
      <w:bookmarkStart w:id="15" w:name="_Toc519416482"/>
      <w:r>
        <w:rPr>
          <w:rFonts w:hint="eastAsia"/>
          <w:lang w:eastAsia="zh-CN"/>
        </w:rPr>
        <w:t>中心</w:t>
      </w:r>
      <w:bookmarkEnd w:id="15"/>
    </w:p>
    <w:p w:rsidR="005E7950" w:rsidRDefault="00733CE3">
      <w:pPr>
        <w:pStyle w:val="AxureHeading4"/>
        <w:keepNext/>
      </w:pPr>
      <w:bookmarkStart w:id="16" w:name="_Toc519416483"/>
      <w:r>
        <w:t>首页</w:t>
      </w:r>
      <w:bookmarkEnd w:id="16"/>
    </w:p>
    <w:p w:rsidR="005E7950" w:rsidRDefault="00733CE3">
      <w:pPr>
        <w:pStyle w:val="AxureHeading4"/>
        <w:keepNext/>
      </w:pPr>
      <w:bookmarkStart w:id="17" w:name="_Toc519416484"/>
      <w:r>
        <w:t>用户界面</w:t>
      </w:r>
      <w:bookmarkEnd w:id="17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27E0CE84" wp14:editId="765F5B51">
            <wp:extent cx="6153150" cy="3800475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18" w:name="_Toc519416485"/>
      <w:r>
        <w:lastRenderedPageBreak/>
        <w:t>设备列表</w:t>
      </w:r>
      <w:bookmarkEnd w:id="18"/>
    </w:p>
    <w:p w:rsidR="005E7950" w:rsidRDefault="00733CE3">
      <w:pPr>
        <w:pStyle w:val="AxureHeading4"/>
        <w:keepNext/>
      </w:pPr>
      <w:bookmarkStart w:id="19" w:name="_Toc519416486"/>
      <w:r>
        <w:t>用户界面</w:t>
      </w:r>
      <w:bookmarkEnd w:id="19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433F2990" wp14:editId="692A4BCE">
            <wp:extent cx="6324600" cy="36957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20" w:name="_Toc519416487"/>
      <w:r>
        <w:t>小部件表格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1443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创建设</w:t>
            </w:r>
            <w:r>
              <w:rPr>
                <w:lang w:eastAsia="zh-CN"/>
              </w:rPr>
              <w:lastRenderedPageBreak/>
              <w:t>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创建设备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更新设备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更新设备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更新设备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分配设备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分配设备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分配设备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设备令牌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设备令牌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13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14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查看事件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15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设备详情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17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设备详情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</w:p>
        </w:tc>
      </w:tr>
    </w:tbl>
    <w:p w:rsidR="005E7950" w:rsidRDefault="00733CE3">
      <w:pPr>
        <w:pStyle w:val="AxureHeading4"/>
        <w:keepNext/>
      </w:pPr>
      <w:bookmarkStart w:id="21" w:name="_Toc519416488"/>
      <w:r>
        <w:lastRenderedPageBreak/>
        <w:t>设备组</w:t>
      </w:r>
      <w:bookmarkEnd w:id="21"/>
    </w:p>
    <w:p w:rsidR="005E7950" w:rsidRDefault="00733CE3">
      <w:pPr>
        <w:pStyle w:val="AxureHeading4"/>
        <w:keepNext/>
      </w:pPr>
      <w:bookmarkStart w:id="22" w:name="_Toc519416489"/>
      <w:r>
        <w:t>用户界面</w:t>
      </w:r>
      <w:bookmarkEnd w:id="22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27FAEB93" wp14:editId="602C23D8">
            <wp:extent cx="6248400" cy="4591050"/>
            <wp:effectExtent l="0" t="0" r="0" b="0"/>
            <wp:docPr id="7" name="AXU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23" w:name="_Toc519416490"/>
      <w:r>
        <w:t>小部件表格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016"/>
        <w:gridCol w:w="2448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2: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box</w:t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添加设备祖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添加设备组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添加设备祖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  <w:t>box</w:t>
            </w:r>
            <w:r>
              <w:rPr>
                <w:lang w:eastAsia="zh-CN"/>
              </w:rPr>
              <w:t>添加设备组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添加设备组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添加设备祖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  <w:t>box</w:t>
            </w:r>
            <w:r>
              <w:rPr>
                <w:lang w:eastAsia="zh-CN"/>
              </w:rPr>
              <w:t>添加设备组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切换显示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</w:p>
        </w:tc>
      </w:tr>
    </w:tbl>
    <w:p w:rsidR="005E7950" w:rsidRDefault="00733CE3">
      <w:pPr>
        <w:pStyle w:val="AxureHeading4"/>
        <w:keepNext/>
      </w:pPr>
      <w:bookmarkStart w:id="24" w:name="_Toc519416491"/>
      <w:r>
        <w:t>服务管理</w:t>
      </w:r>
      <w:bookmarkEnd w:id="24"/>
    </w:p>
    <w:p w:rsidR="005E7950" w:rsidRDefault="00733CE3">
      <w:pPr>
        <w:pStyle w:val="AxureHeading4"/>
        <w:keepNext/>
      </w:pPr>
      <w:bookmarkStart w:id="25" w:name="_Toc519416492"/>
      <w:r>
        <w:t>用户界面</w:t>
      </w:r>
      <w:bookmarkEnd w:id="25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76524A6C" wp14:editId="4DFE09B8">
            <wp:extent cx="6296025" cy="3638550"/>
            <wp:effectExtent l="0" t="0" r="0" b="0"/>
            <wp:docPr id="8" name="AX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26" w:name="_Toc519416493"/>
      <w:r>
        <w:lastRenderedPageBreak/>
        <w:t>小部件表格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016"/>
        <w:gridCol w:w="1603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</w:p>
        </w:tc>
      </w:tr>
    </w:tbl>
    <w:p w:rsidR="005E7950" w:rsidRDefault="00733CE3">
      <w:pPr>
        <w:pStyle w:val="AxureHeading4"/>
        <w:keepNext/>
      </w:pPr>
      <w:bookmarkStart w:id="27" w:name="_Toc519416494"/>
      <w:r>
        <w:lastRenderedPageBreak/>
        <w:t>插件管理</w:t>
      </w:r>
      <w:bookmarkEnd w:id="27"/>
    </w:p>
    <w:p w:rsidR="005E7950" w:rsidRDefault="00733CE3">
      <w:pPr>
        <w:pStyle w:val="AxureHeading4"/>
        <w:keepNext/>
      </w:pPr>
      <w:bookmarkStart w:id="28" w:name="_Toc519416495"/>
      <w:r>
        <w:t>用户界面</w:t>
      </w:r>
      <w:bookmarkEnd w:id="28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1F11D922" wp14:editId="0AC3A241">
            <wp:extent cx="6267450" cy="3467100"/>
            <wp:effectExtent l="0" t="0" r="0" b="0"/>
            <wp:docPr id="9" name="AXU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29" w:name="_Toc519416496"/>
      <w:r>
        <w:t>小部件表格</w:t>
      </w:r>
      <w:bookmarkEnd w:id="2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4210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运行状态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Set </w:t>
            </w:r>
            <w:r>
              <w:t>文字于</w:t>
            </w:r>
            <w:r>
              <w:t xml:space="preserve"> </w:t>
            </w:r>
            <w:r>
              <w:t>插件状态（插件）</w:t>
            </w:r>
            <w:r>
              <w:t xml:space="preserve"> = "</w:t>
            </w:r>
            <w:r>
              <w:t>插件状态</w:t>
            </w:r>
            <w:r>
              <w:t xml:space="preserve">: </w:t>
            </w:r>
            <w:r>
              <w:lastRenderedPageBreak/>
              <w:t>SUSPEND"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Set </w:t>
            </w:r>
            <w:r>
              <w:t>文字于</w:t>
            </w:r>
            <w:r>
              <w:t xml:space="preserve"> </w:t>
            </w:r>
            <w:r>
              <w:t>插件状态（插件）</w:t>
            </w:r>
            <w:r>
              <w:t xml:space="preserve"> = "</w:t>
            </w:r>
            <w:r>
              <w:t>插件状态</w:t>
            </w:r>
            <w:r>
              <w:t>: ACTIVE"</w:t>
            </w:r>
          </w:p>
        </w:tc>
      </w:tr>
    </w:tbl>
    <w:p w:rsidR="005E7950" w:rsidRDefault="00733CE3">
      <w:pPr>
        <w:pStyle w:val="AxureHeading4"/>
        <w:keepNext/>
      </w:pPr>
      <w:bookmarkStart w:id="30" w:name="_Toc519416497"/>
      <w:r>
        <w:t>规则管理</w:t>
      </w:r>
      <w:bookmarkEnd w:id="30"/>
    </w:p>
    <w:p w:rsidR="005E7950" w:rsidRDefault="00733CE3">
      <w:pPr>
        <w:pStyle w:val="AxureHeading4"/>
        <w:keepNext/>
      </w:pPr>
      <w:bookmarkStart w:id="31" w:name="_Toc519416498"/>
      <w:r>
        <w:t>用户界面</w:t>
      </w:r>
      <w:bookmarkEnd w:id="31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4A3BA5C7" wp14:editId="6D53939D">
            <wp:extent cx="6362700" cy="4552950"/>
            <wp:effectExtent l="0" t="0" r="0" b="0"/>
            <wp:docPr id="10" name="AX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32" w:name="_Toc519416499"/>
      <w:r>
        <w:t>小部件表格</w:t>
      </w:r>
      <w:bookmarkEnd w:id="3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3091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创建规则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过滤器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过滤器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过滤器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创建规则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添加插件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添加插件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添加插件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创建规则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创建规则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创建规则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Set </w:t>
            </w:r>
            <w:r>
              <w:t>文字于</w:t>
            </w:r>
            <w:r>
              <w:t xml:space="preserve"> </w:t>
            </w:r>
            <w:r>
              <w:t>状态</w:t>
            </w:r>
            <w:r>
              <w:t xml:space="preserve"> = "</w:t>
            </w:r>
            <w:r>
              <w:t>状态</w:t>
            </w:r>
            <w:r>
              <w:t>:   SUSPEND"</w:t>
            </w:r>
          </w:p>
        </w:tc>
      </w:tr>
    </w:tbl>
    <w:p w:rsidR="005E7950" w:rsidRDefault="00733CE3">
      <w:pPr>
        <w:pStyle w:val="AxureHeading4"/>
        <w:keepNext/>
      </w:pPr>
      <w:bookmarkStart w:id="33" w:name="_Toc519416500"/>
      <w:r>
        <w:lastRenderedPageBreak/>
        <w:t>客户组</w:t>
      </w:r>
      <w:bookmarkEnd w:id="33"/>
    </w:p>
    <w:p w:rsidR="005E7950" w:rsidRDefault="00733CE3">
      <w:pPr>
        <w:pStyle w:val="AxureHeading4"/>
        <w:keepNext/>
      </w:pPr>
      <w:bookmarkStart w:id="34" w:name="_Toc519416501"/>
      <w:r>
        <w:t>用户界面</w:t>
      </w:r>
      <w:bookmarkEnd w:id="34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34C669A7" wp14:editId="3AD00E80">
            <wp:extent cx="6324600" cy="3876675"/>
            <wp:effectExtent l="0" t="0" r="0" b="0"/>
            <wp:docPr id="11" name="AXU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35" w:name="_Toc519416502"/>
      <w:r>
        <w:t>小部件表格</w:t>
      </w:r>
      <w:bookmarkEnd w:id="3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016"/>
        <w:gridCol w:w="2002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新增客户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新增客户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新增客户组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新增客户组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客户组设备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客户组设备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</w:p>
        </w:tc>
      </w:tr>
    </w:tbl>
    <w:p w:rsidR="005E7950" w:rsidRDefault="00733CE3">
      <w:pPr>
        <w:pStyle w:val="AxureHeading4"/>
        <w:keepNext/>
      </w:pPr>
      <w:bookmarkStart w:id="36" w:name="_Toc519416503"/>
      <w:r>
        <w:lastRenderedPageBreak/>
        <w:t>客户</w:t>
      </w:r>
      <w:bookmarkEnd w:id="36"/>
    </w:p>
    <w:p w:rsidR="005E7950" w:rsidRDefault="00733CE3">
      <w:pPr>
        <w:pStyle w:val="AxureHeading4"/>
        <w:keepNext/>
      </w:pPr>
      <w:bookmarkStart w:id="37" w:name="_Toc519416504"/>
      <w:r>
        <w:t>用户界面</w:t>
      </w:r>
      <w:bookmarkEnd w:id="37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399C531C" wp14:editId="3D2D1E55">
            <wp:extent cx="6324600" cy="3876675"/>
            <wp:effectExtent l="0" t="0" r="0" b="0"/>
            <wp:docPr id="12" name="AXU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38" w:name="_Toc519416505"/>
      <w:r>
        <w:t>小部件表格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2162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修改用户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修改用户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客户组</w:t>
            </w:r>
          </w:p>
        </w:tc>
      </w:tr>
    </w:tbl>
    <w:p w:rsidR="005E7950" w:rsidRDefault="00733CE3">
      <w:pPr>
        <w:pStyle w:val="AxureHeading4"/>
        <w:keepNext/>
      </w:pPr>
      <w:bookmarkStart w:id="39" w:name="_Toc519416506"/>
      <w:r>
        <w:t>组件库</w:t>
      </w:r>
      <w:bookmarkEnd w:id="39"/>
    </w:p>
    <w:p w:rsidR="005E7950" w:rsidRDefault="00733CE3">
      <w:pPr>
        <w:pStyle w:val="AxureHeading4"/>
        <w:keepNext/>
      </w:pPr>
      <w:bookmarkStart w:id="40" w:name="_Toc519416507"/>
      <w:r>
        <w:t>用户界面</w:t>
      </w:r>
      <w:bookmarkEnd w:id="40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2CEA4B57" wp14:editId="33591A0E">
            <wp:extent cx="4600575" cy="1543050"/>
            <wp:effectExtent l="0" t="0" r="0" b="0"/>
            <wp:docPr id="13" name="AXU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41" w:name="_Toc519416508"/>
      <w:r>
        <w:lastRenderedPageBreak/>
        <w:t>仪表盘</w:t>
      </w:r>
      <w:bookmarkEnd w:id="41"/>
    </w:p>
    <w:p w:rsidR="005E7950" w:rsidRDefault="00733CE3">
      <w:pPr>
        <w:pStyle w:val="AxureHeading4"/>
        <w:keepNext/>
      </w:pPr>
      <w:bookmarkStart w:id="42" w:name="_Toc519416509"/>
      <w:r>
        <w:t>用户界面</w:t>
      </w:r>
      <w:bookmarkEnd w:id="42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7C494F91" wp14:editId="237E6EA1">
            <wp:extent cx="6038850" cy="4333875"/>
            <wp:effectExtent l="0" t="0" r="0" b="0"/>
            <wp:docPr id="14" name="AXU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43" w:name="_Toc519416510"/>
      <w:r>
        <w:t>小部件表格</w:t>
      </w:r>
      <w:bookmarkEnd w:id="4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016"/>
        <w:gridCol w:w="1603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添加仪表盘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添加组件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添加组件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</w:p>
        </w:tc>
      </w:tr>
    </w:tbl>
    <w:p w:rsidR="005E7950" w:rsidRDefault="00733CE3">
      <w:pPr>
        <w:pStyle w:val="AxureHeading4"/>
        <w:keepNext/>
      </w:pPr>
      <w:bookmarkStart w:id="44" w:name="_Toc519416511"/>
      <w:r>
        <w:t>用户手册</w:t>
      </w:r>
      <w:bookmarkEnd w:id="44"/>
    </w:p>
    <w:p w:rsidR="005E7950" w:rsidRDefault="00733CE3">
      <w:pPr>
        <w:pStyle w:val="AxureHeading4"/>
        <w:keepNext/>
      </w:pPr>
      <w:bookmarkStart w:id="45" w:name="_Toc519416512"/>
      <w:r>
        <w:t>用户界面</w:t>
      </w:r>
      <w:bookmarkEnd w:id="45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2C96D401" wp14:editId="314FF66B">
            <wp:extent cx="4981575" cy="2428875"/>
            <wp:effectExtent l="0" t="0" r="0" b="0"/>
            <wp:docPr id="15" name="AXU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2"/>
        <w:keepNext/>
      </w:pPr>
      <w:r>
        <w:br w:type="page"/>
      </w:r>
      <w:bookmarkStart w:id="46" w:name="_Toc519416513"/>
      <w:r>
        <w:lastRenderedPageBreak/>
        <w:t>customer</w:t>
      </w:r>
      <w:bookmarkEnd w:id="46"/>
    </w:p>
    <w:p w:rsidR="005E7950" w:rsidRDefault="00733CE3">
      <w:pPr>
        <w:pStyle w:val="AxureHeading3"/>
        <w:keepNext/>
      </w:pPr>
      <w:bookmarkStart w:id="47" w:name="_Toc519416514"/>
      <w:r>
        <w:t>用户界面</w:t>
      </w:r>
      <w:bookmarkEnd w:id="47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3AD285B" wp14:editId="04F221D3">
            <wp:extent cx="6858000" cy="4695825"/>
            <wp:effectExtent l="0" t="0" r="0" b="0"/>
            <wp:docPr id="16" name="AXU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3"/>
        <w:keepNext/>
      </w:pPr>
      <w:bookmarkStart w:id="48" w:name="_Toc519416515"/>
      <w:r>
        <w:t>小部件表格</w:t>
      </w:r>
      <w:bookmarkEnd w:id="4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2394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首页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设备列表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服务管理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插件管</w:t>
            </w:r>
            <w:r>
              <w:rPr>
                <w:lang w:eastAsia="zh-CN"/>
              </w:rPr>
              <w:lastRenderedPageBreak/>
              <w:t>理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规则管理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组件库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仪表盘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用户手册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Home</w:t>
            </w:r>
          </w:p>
        </w:tc>
      </w:tr>
    </w:tbl>
    <w:p w:rsidR="005E7950" w:rsidRDefault="00733CE3">
      <w:pPr>
        <w:pStyle w:val="AxureHeading3"/>
        <w:keepNext/>
      </w:pPr>
      <w:bookmarkStart w:id="49" w:name="_Toc519416516"/>
      <w:r>
        <w:t>Un</w:t>
      </w:r>
      <w:r>
        <w:t>名字</w:t>
      </w:r>
      <w:r>
        <w:t>d</w:t>
      </w:r>
      <w:bookmarkEnd w:id="49"/>
    </w:p>
    <w:p w:rsidR="005E7950" w:rsidRDefault="00733CE3">
      <w:pPr>
        <w:pStyle w:val="AxureHeading4"/>
        <w:keepNext/>
      </w:pPr>
      <w:bookmarkStart w:id="50" w:name="_Toc519416517"/>
      <w:r>
        <w:t>首页</w:t>
      </w:r>
      <w:bookmarkEnd w:id="50"/>
    </w:p>
    <w:p w:rsidR="005E7950" w:rsidRDefault="00733CE3">
      <w:pPr>
        <w:pStyle w:val="AxureHeading4"/>
        <w:keepNext/>
      </w:pPr>
      <w:bookmarkStart w:id="51" w:name="_Toc519416518"/>
      <w:r>
        <w:t>用户界面</w:t>
      </w:r>
      <w:bookmarkEnd w:id="51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1E855723" wp14:editId="7C6C92CF">
            <wp:extent cx="6153150" cy="3800475"/>
            <wp:effectExtent l="0" t="0" r="0" b="0"/>
            <wp:docPr id="17" name="AXU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52" w:name="_Toc519416519"/>
      <w:r>
        <w:lastRenderedPageBreak/>
        <w:t>设备列表</w:t>
      </w:r>
      <w:bookmarkEnd w:id="52"/>
    </w:p>
    <w:p w:rsidR="005E7950" w:rsidRDefault="00733CE3">
      <w:pPr>
        <w:pStyle w:val="AxureHeading4"/>
        <w:keepNext/>
      </w:pPr>
      <w:bookmarkStart w:id="53" w:name="_Toc519416520"/>
      <w:r>
        <w:t>用户界面</w:t>
      </w:r>
      <w:bookmarkEnd w:id="53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C48F8C5" wp14:editId="467C9B39">
            <wp:extent cx="6324600" cy="3695700"/>
            <wp:effectExtent l="0" t="0" r="0" b="0"/>
            <wp:docPr id="18" name="AXU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54" w:name="_Toc519416521"/>
      <w:r>
        <w:t>小部件表格</w:t>
      </w:r>
      <w:bookmarkEnd w:id="5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1443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设备令牌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设备令牌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设备令牌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查看事件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查看事件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设备详情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8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设备详情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设备详情</w:t>
            </w:r>
          </w:p>
        </w:tc>
      </w:tr>
    </w:tbl>
    <w:p w:rsidR="005E7950" w:rsidRDefault="00733CE3">
      <w:pPr>
        <w:pStyle w:val="AxureHeading4"/>
        <w:keepNext/>
      </w:pPr>
      <w:bookmarkStart w:id="55" w:name="_Toc519416522"/>
      <w:r>
        <w:lastRenderedPageBreak/>
        <w:t>设备组</w:t>
      </w:r>
      <w:bookmarkEnd w:id="55"/>
    </w:p>
    <w:p w:rsidR="005E7950" w:rsidRDefault="00733CE3">
      <w:pPr>
        <w:pStyle w:val="AxureHeading4"/>
        <w:keepNext/>
      </w:pPr>
      <w:bookmarkStart w:id="56" w:name="_Toc519416523"/>
      <w:r>
        <w:t>用户界面</w:t>
      </w:r>
      <w:bookmarkEnd w:id="56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179C5389" wp14:editId="633D5C2D">
            <wp:extent cx="6248400" cy="4591050"/>
            <wp:effectExtent l="0" t="0" r="0" b="0"/>
            <wp:docPr id="19" name="AXU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57" w:name="_Toc519416524"/>
      <w:r>
        <w:t>小部件表格</w:t>
      </w:r>
      <w:bookmarkEnd w:id="5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016"/>
        <w:gridCol w:w="2448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2: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box</w:t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添加设备祖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添加设备组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添加设备祖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  <w:t>box</w:t>
            </w:r>
            <w:r>
              <w:rPr>
                <w:lang w:eastAsia="zh-CN"/>
              </w:rPr>
              <w:t>添加设备组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添加设备组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添加设备祖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  <w:t>box</w:t>
            </w:r>
            <w:r>
              <w:rPr>
                <w:lang w:eastAsia="zh-CN"/>
              </w:rPr>
              <w:t>添加设备组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切换显示</w:t>
            </w:r>
            <w:r>
              <w:rPr>
                <w:lang w:eastAsia="zh-CN"/>
              </w:rPr>
              <w:t>/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关联设备列表</w:t>
            </w:r>
          </w:p>
        </w:tc>
      </w:tr>
    </w:tbl>
    <w:p w:rsidR="005E7950" w:rsidRDefault="00733CE3">
      <w:pPr>
        <w:pStyle w:val="AxureHeading4"/>
        <w:keepNext/>
      </w:pPr>
      <w:bookmarkStart w:id="58" w:name="_Toc519416525"/>
      <w:r>
        <w:t>服务管理</w:t>
      </w:r>
      <w:bookmarkEnd w:id="58"/>
    </w:p>
    <w:p w:rsidR="005E7950" w:rsidRDefault="00733CE3">
      <w:pPr>
        <w:pStyle w:val="AxureHeading4"/>
        <w:keepNext/>
      </w:pPr>
      <w:bookmarkStart w:id="59" w:name="_Toc519416526"/>
      <w:r>
        <w:t>用户界面</w:t>
      </w:r>
      <w:bookmarkEnd w:id="59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002055BE" wp14:editId="738610A5">
            <wp:extent cx="6296025" cy="3638550"/>
            <wp:effectExtent l="0" t="0" r="0" b="0"/>
            <wp:docPr id="20" name="AXU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60" w:name="_Toc519416527"/>
      <w:r>
        <w:lastRenderedPageBreak/>
        <w:t>小部件表格</w:t>
      </w:r>
      <w:bookmarkEnd w:id="6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1443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</w:t>
            </w:r>
            <w:r>
              <w:rPr>
                <w:lang w:eastAsia="zh-CN"/>
              </w:rPr>
              <w:lastRenderedPageBreak/>
              <w:t>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</w:p>
        </w:tc>
      </w:tr>
    </w:tbl>
    <w:p w:rsidR="005E7950" w:rsidRDefault="00733CE3">
      <w:pPr>
        <w:pStyle w:val="AxureHeading4"/>
        <w:keepNext/>
      </w:pPr>
      <w:bookmarkStart w:id="61" w:name="_Toc519416528"/>
      <w:r>
        <w:lastRenderedPageBreak/>
        <w:t>插件管理</w:t>
      </w:r>
      <w:bookmarkEnd w:id="61"/>
    </w:p>
    <w:p w:rsidR="005E7950" w:rsidRDefault="00733CE3">
      <w:pPr>
        <w:pStyle w:val="AxureHeading4"/>
        <w:keepNext/>
      </w:pPr>
      <w:bookmarkStart w:id="62" w:name="_Toc519416529"/>
      <w:r>
        <w:t>用户界面</w:t>
      </w:r>
      <w:bookmarkEnd w:id="62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2A0B0DC8" wp14:editId="051C83A2">
            <wp:extent cx="6267450" cy="3467100"/>
            <wp:effectExtent l="0" t="0" r="0" b="0"/>
            <wp:docPr id="21" name="AXU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63" w:name="_Toc519416530"/>
      <w:r>
        <w:t>小部件表格</w:t>
      </w:r>
      <w:bookmarkEnd w:id="6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1443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运行状态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</w:p>
        </w:tc>
      </w:tr>
    </w:tbl>
    <w:p w:rsidR="005E7950" w:rsidRDefault="00733CE3">
      <w:pPr>
        <w:pStyle w:val="AxureHeading4"/>
        <w:keepNext/>
      </w:pPr>
      <w:bookmarkStart w:id="64" w:name="_Toc519416531"/>
      <w:r>
        <w:t>规则管理</w:t>
      </w:r>
      <w:bookmarkEnd w:id="64"/>
    </w:p>
    <w:p w:rsidR="005E7950" w:rsidRDefault="00733CE3">
      <w:pPr>
        <w:pStyle w:val="AxureHeading4"/>
        <w:keepNext/>
      </w:pPr>
      <w:bookmarkStart w:id="65" w:name="_Toc519416532"/>
      <w:r>
        <w:t>用户界面</w:t>
      </w:r>
      <w:bookmarkEnd w:id="65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99C9CDC" wp14:editId="383AA254">
            <wp:extent cx="6362700" cy="4552950"/>
            <wp:effectExtent l="0" t="0" r="0" b="0"/>
            <wp:docPr id="22" name="AXU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66" w:name="_Toc519416533"/>
      <w:r>
        <w:t>小部件表格</w:t>
      </w:r>
      <w:bookmarkEnd w:id="6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3019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Set </w:t>
            </w:r>
            <w:r>
              <w:t>文字于</w:t>
            </w:r>
            <w:r>
              <w:t xml:space="preserve"> </w:t>
            </w:r>
            <w:r>
              <w:t>状态</w:t>
            </w:r>
            <w:r>
              <w:t xml:space="preserve"> = "</w:t>
            </w:r>
            <w:r>
              <w:t>状态</w:t>
            </w:r>
            <w:r>
              <w:t>:   SUSPEND"</w:t>
            </w:r>
          </w:p>
        </w:tc>
      </w:tr>
    </w:tbl>
    <w:p w:rsidR="005E7950" w:rsidRDefault="00733CE3">
      <w:pPr>
        <w:pStyle w:val="AxureHeading4"/>
        <w:keepNext/>
      </w:pPr>
      <w:bookmarkStart w:id="67" w:name="_Toc519416534"/>
      <w:r>
        <w:t>客户组</w:t>
      </w:r>
      <w:bookmarkEnd w:id="67"/>
    </w:p>
    <w:p w:rsidR="005E7950" w:rsidRDefault="00733CE3">
      <w:pPr>
        <w:pStyle w:val="AxureHeading4"/>
        <w:keepNext/>
      </w:pPr>
      <w:bookmarkStart w:id="68" w:name="_Toc519416535"/>
      <w:r>
        <w:t>用户界面</w:t>
      </w:r>
      <w:bookmarkEnd w:id="68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578C7CAC" wp14:editId="4397AB46">
            <wp:extent cx="6324600" cy="3876675"/>
            <wp:effectExtent l="0" t="0" r="0" b="0"/>
            <wp:docPr id="23" name="AXU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69" w:name="_Toc519416536"/>
      <w:r>
        <w:t>小部件表格</w:t>
      </w:r>
      <w:bookmarkEnd w:id="6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016"/>
        <w:gridCol w:w="2002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新增客户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新增客户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新增客户组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新增客户组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新增客户组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8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9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客户组设备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10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客户组设备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客户</w:t>
            </w:r>
            <w:proofErr w:type="gramStart"/>
            <w:r>
              <w:rPr>
                <w:lang w:eastAsia="zh-CN"/>
              </w:rPr>
              <w:t>组设备</w:t>
            </w:r>
            <w:proofErr w:type="gramEnd"/>
          </w:p>
        </w:tc>
      </w:tr>
    </w:tbl>
    <w:p w:rsidR="005E7950" w:rsidRDefault="00733CE3">
      <w:pPr>
        <w:pStyle w:val="AxureHeading4"/>
        <w:keepNext/>
      </w:pPr>
      <w:bookmarkStart w:id="70" w:name="_Toc519416537"/>
      <w:r>
        <w:lastRenderedPageBreak/>
        <w:t>客户</w:t>
      </w:r>
      <w:bookmarkEnd w:id="70"/>
    </w:p>
    <w:p w:rsidR="005E7950" w:rsidRDefault="00733CE3">
      <w:pPr>
        <w:pStyle w:val="AxureHeading4"/>
        <w:keepNext/>
      </w:pPr>
      <w:bookmarkStart w:id="71" w:name="_Toc519416538"/>
      <w:r>
        <w:t>用户界面</w:t>
      </w:r>
      <w:bookmarkEnd w:id="71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3470525F" wp14:editId="5414D8B5">
            <wp:extent cx="6324600" cy="3876675"/>
            <wp:effectExtent l="0" t="0" r="0" b="0"/>
            <wp:docPr id="24" name="AXU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72" w:name="_Toc519416539"/>
      <w:r>
        <w:t>小部件表格</w:t>
      </w:r>
      <w:bookmarkEnd w:id="7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2162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修改用户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修改用户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修改用户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客户组</w:t>
            </w:r>
          </w:p>
        </w:tc>
      </w:tr>
    </w:tbl>
    <w:p w:rsidR="005E7950" w:rsidRDefault="00733CE3">
      <w:pPr>
        <w:pStyle w:val="AxureHeading4"/>
        <w:keepNext/>
      </w:pPr>
      <w:bookmarkStart w:id="73" w:name="_Toc519416540"/>
      <w:r>
        <w:t>组件库</w:t>
      </w:r>
      <w:bookmarkEnd w:id="73"/>
    </w:p>
    <w:p w:rsidR="005E7950" w:rsidRDefault="00733CE3">
      <w:pPr>
        <w:pStyle w:val="AxureHeading4"/>
        <w:keepNext/>
      </w:pPr>
      <w:bookmarkStart w:id="74" w:name="_Toc519416541"/>
      <w:r>
        <w:t>用户界面</w:t>
      </w:r>
      <w:bookmarkEnd w:id="74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247E7DDB" wp14:editId="23AF099C">
            <wp:extent cx="4600575" cy="1543050"/>
            <wp:effectExtent l="0" t="0" r="0" b="0"/>
            <wp:docPr id="25" name="AXU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75" w:name="_Toc519416542"/>
      <w:r>
        <w:lastRenderedPageBreak/>
        <w:t>仪表盘</w:t>
      </w:r>
      <w:bookmarkEnd w:id="75"/>
    </w:p>
    <w:p w:rsidR="005E7950" w:rsidRDefault="00733CE3">
      <w:pPr>
        <w:pStyle w:val="AxureHeading4"/>
        <w:keepNext/>
      </w:pPr>
      <w:bookmarkStart w:id="76" w:name="_Toc519416543"/>
      <w:r>
        <w:t>用户界面</w:t>
      </w:r>
      <w:bookmarkEnd w:id="76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0D10715A" wp14:editId="4AD94EB4">
            <wp:extent cx="6038850" cy="4333875"/>
            <wp:effectExtent l="0" t="0" r="0" b="0"/>
            <wp:docPr id="26" name="AXU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77" w:name="_Toc519416544"/>
      <w:r>
        <w:t>小部件表格</w:t>
      </w:r>
      <w:bookmarkEnd w:id="7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016"/>
        <w:gridCol w:w="1603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添加仪表盘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添加仪表盘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添加组件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添加组件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添加组件</w:t>
            </w:r>
          </w:p>
        </w:tc>
      </w:tr>
    </w:tbl>
    <w:p w:rsidR="005E7950" w:rsidRDefault="00733CE3">
      <w:pPr>
        <w:pStyle w:val="AxureHeading4"/>
        <w:keepNext/>
      </w:pPr>
      <w:bookmarkStart w:id="78" w:name="_Toc519416545"/>
      <w:r>
        <w:t>用户手册</w:t>
      </w:r>
      <w:bookmarkEnd w:id="78"/>
    </w:p>
    <w:p w:rsidR="005E7950" w:rsidRDefault="00733CE3">
      <w:pPr>
        <w:pStyle w:val="AxureHeading4"/>
        <w:keepNext/>
      </w:pPr>
      <w:bookmarkStart w:id="79" w:name="_Toc519416546"/>
      <w:r>
        <w:t>用户界面</w:t>
      </w:r>
      <w:bookmarkEnd w:id="79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6E5D1B9B" wp14:editId="04F8F668">
            <wp:extent cx="4981575" cy="2428875"/>
            <wp:effectExtent l="0" t="0" r="0" b="0"/>
            <wp:docPr id="27" name="AXU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2"/>
        <w:keepNext/>
      </w:pPr>
      <w:r>
        <w:br w:type="page"/>
      </w:r>
      <w:bookmarkStart w:id="80" w:name="_Toc519416547"/>
      <w:r>
        <w:lastRenderedPageBreak/>
        <w:t>system</w:t>
      </w:r>
      <w:bookmarkEnd w:id="80"/>
    </w:p>
    <w:p w:rsidR="005E7950" w:rsidRDefault="00733CE3">
      <w:pPr>
        <w:pStyle w:val="AxureHeading3"/>
        <w:keepNext/>
      </w:pPr>
      <w:bookmarkStart w:id="81" w:name="_Toc519416548"/>
      <w:r>
        <w:t>用户界面</w:t>
      </w:r>
      <w:bookmarkEnd w:id="81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5E11B93D" wp14:editId="68FC419C">
            <wp:extent cx="6858000" cy="4695825"/>
            <wp:effectExtent l="0" t="0" r="0" b="0"/>
            <wp:docPr id="28" name="AXU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XU2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3"/>
        <w:keepNext/>
      </w:pPr>
      <w:bookmarkStart w:id="82" w:name="_Toc519416549"/>
      <w:r>
        <w:t>小部件表格</w:t>
      </w:r>
      <w:bookmarkEnd w:id="8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2394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首页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租户组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组件库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用户手册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Home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服务管理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7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插件管理</w:t>
            </w:r>
          </w:p>
        </w:tc>
      </w:tr>
    </w:tbl>
    <w:p w:rsidR="005E7950" w:rsidRDefault="00357481">
      <w:pPr>
        <w:pStyle w:val="AxureHeading3"/>
        <w:keepNext/>
      </w:pPr>
      <w:r>
        <w:rPr>
          <w:rFonts w:hint="eastAsia"/>
          <w:lang w:eastAsia="zh-CN"/>
        </w:rPr>
        <w:t>中心</w:t>
      </w:r>
    </w:p>
    <w:p w:rsidR="005E7950" w:rsidRDefault="00733CE3">
      <w:pPr>
        <w:pStyle w:val="AxureHeading4"/>
        <w:keepNext/>
      </w:pPr>
      <w:bookmarkStart w:id="83" w:name="_Toc519416551"/>
      <w:r>
        <w:t>首页</w:t>
      </w:r>
      <w:bookmarkEnd w:id="83"/>
    </w:p>
    <w:p w:rsidR="005E7950" w:rsidRDefault="00733CE3">
      <w:pPr>
        <w:pStyle w:val="AxureHeading4"/>
        <w:keepNext/>
      </w:pPr>
      <w:bookmarkStart w:id="84" w:name="_Toc519416552"/>
      <w:r>
        <w:t>用户界面</w:t>
      </w:r>
      <w:bookmarkEnd w:id="84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721D725A" wp14:editId="6EB8CA46">
            <wp:extent cx="6153150" cy="3800475"/>
            <wp:effectExtent l="0" t="0" r="0" b="0"/>
            <wp:docPr id="29" name="AXU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XU28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85" w:name="_Toc519416553"/>
      <w:r>
        <w:lastRenderedPageBreak/>
        <w:t>服务管理</w:t>
      </w:r>
      <w:bookmarkEnd w:id="85"/>
    </w:p>
    <w:p w:rsidR="005E7950" w:rsidRDefault="00733CE3">
      <w:pPr>
        <w:pStyle w:val="AxureHeading4"/>
        <w:keepNext/>
      </w:pPr>
      <w:bookmarkStart w:id="86" w:name="_Toc519416554"/>
      <w:r>
        <w:t>用户界面</w:t>
      </w:r>
      <w:bookmarkEnd w:id="86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4234C8B4" wp14:editId="7E04832B">
            <wp:extent cx="6296025" cy="3638550"/>
            <wp:effectExtent l="0" t="0" r="0" b="0"/>
            <wp:docPr id="30" name="AX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XU2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87" w:name="_Toc519416555"/>
      <w:r>
        <w:t>小部件表格</w:t>
      </w:r>
      <w:bookmarkEnd w:id="8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016"/>
        <w:gridCol w:w="1603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创建服务组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创建服务组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6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创建服务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创建服务</w:t>
            </w:r>
          </w:p>
        </w:tc>
      </w:tr>
    </w:tbl>
    <w:p w:rsidR="005E7950" w:rsidRDefault="00733CE3">
      <w:pPr>
        <w:pStyle w:val="AxureHeading4"/>
        <w:keepNext/>
      </w:pPr>
      <w:bookmarkStart w:id="88" w:name="_Toc519416556"/>
      <w:r>
        <w:lastRenderedPageBreak/>
        <w:t>插件管理</w:t>
      </w:r>
      <w:bookmarkEnd w:id="88"/>
    </w:p>
    <w:p w:rsidR="005E7950" w:rsidRDefault="00733CE3">
      <w:pPr>
        <w:pStyle w:val="AxureHeading4"/>
        <w:keepNext/>
      </w:pPr>
      <w:bookmarkStart w:id="89" w:name="_Toc519416557"/>
      <w:r>
        <w:t>用户界面</w:t>
      </w:r>
      <w:bookmarkEnd w:id="89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2B4C4E5F" wp14:editId="296749E3">
            <wp:extent cx="6267450" cy="3467100"/>
            <wp:effectExtent l="0" t="0" r="0" b="0"/>
            <wp:docPr id="31" name="AXU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XU30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90" w:name="_Toc519416558"/>
      <w:r>
        <w:t>小部件表格</w:t>
      </w:r>
      <w:bookmarkEnd w:id="9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4254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运行状态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运行状态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Set </w:t>
            </w:r>
            <w:r>
              <w:t>文字于</w:t>
            </w:r>
            <w:r>
              <w:t xml:space="preserve"> </w:t>
            </w:r>
            <w:r>
              <w:t>插件状态（插件）</w:t>
            </w:r>
            <w:r>
              <w:t xml:space="preserve"> = "</w:t>
            </w:r>
            <w:r>
              <w:t>插件状态</w:t>
            </w:r>
            <w:r>
              <w:t>: SUSPEND "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Set </w:t>
            </w:r>
            <w:r>
              <w:t>文字于</w:t>
            </w:r>
            <w:r>
              <w:t xml:space="preserve"> </w:t>
            </w:r>
            <w:r>
              <w:t>插件状态（插件）</w:t>
            </w:r>
            <w:r>
              <w:t xml:space="preserve"> = "</w:t>
            </w:r>
            <w:r>
              <w:t>插件状态</w:t>
            </w:r>
            <w:r>
              <w:t>:ACTIVE "</w:t>
            </w:r>
          </w:p>
        </w:tc>
      </w:tr>
    </w:tbl>
    <w:p w:rsidR="005E7950" w:rsidRDefault="00733CE3">
      <w:pPr>
        <w:pStyle w:val="AxureHeading4"/>
        <w:keepNext/>
      </w:pPr>
      <w:bookmarkStart w:id="91" w:name="_Toc519416559"/>
      <w:r>
        <w:lastRenderedPageBreak/>
        <w:t>租户组</w:t>
      </w:r>
      <w:bookmarkEnd w:id="91"/>
    </w:p>
    <w:p w:rsidR="005E7950" w:rsidRDefault="00733CE3">
      <w:pPr>
        <w:pStyle w:val="AxureHeading4"/>
        <w:keepNext/>
      </w:pPr>
      <w:bookmarkStart w:id="92" w:name="_Toc519416560"/>
      <w:r>
        <w:t>用户界面</w:t>
      </w:r>
      <w:bookmarkEnd w:id="92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0A44704F" wp14:editId="7E95432A">
            <wp:extent cx="6286500" cy="3448050"/>
            <wp:effectExtent l="0" t="0" r="0" b="0"/>
            <wp:docPr id="32" name="AXU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XU3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93" w:name="_Toc519416561"/>
      <w:r>
        <w:t>小部件表格</w:t>
      </w:r>
      <w:bookmarkEnd w:id="9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1443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新增用户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新增用户</w:t>
            </w:r>
          </w:p>
        </w:tc>
      </w:tr>
    </w:tbl>
    <w:p w:rsidR="005E7950" w:rsidRDefault="00733CE3">
      <w:pPr>
        <w:pStyle w:val="AxureHeading4"/>
        <w:keepNext/>
      </w:pPr>
      <w:bookmarkStart w:id="94" w:name="_Toc519416562"/>
      <w:r>
        <w:t>组件库</w:t>
      </w:r>
      <w:bookmarkEnd w:id="94"/>
    </w:p>
    <w:p w:rsidR="005E7950" w:rsidRDefault="00733CE3">
      <w:pPr>
        <w:pStyle w:val="AxureHeading4"/>
        <w:keepNext/>
      </w:pPr>
      <w:bookmarkStart w:id="95" w:name="_Toc519416563"/>
      <w:r>
        <w:t>用户界面</w:t>
      </w:r>
      <w:bookmarkEnd w:id="95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41C803EC" wp14:editId="314B5205">
            <wp:extent cx="4600575" cy="1543050"/>
            <wp:effectExtent l="0" t="0" r="0" b="0"/>
            <wp:docPr id="33" name="AXU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XU3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96" w:name="_Toc519416564"/>
      <w:r>
        <w:lastRenderedPageBreak/>
        <w:t>用户手册</w:t>
      </w:r>
      <w:bookmarkEnd w:id="96"/>
    </w:p>
    <w:p w:rsidR="005E7950" w:rsidRDefault="00733CE3">
      <w:pPr>
        <w:pStyle w:val="AxureHeading4"/>
        <w:keepNext/>
      </w:pPr>
      <w:bookmarkStart w:id="97" w:name="_Toc519416565"/>
      <w:r>
        <w:t>用户界面</w:t>
      </w:r>
      <w:bookmarkEnd w:id="97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31966920" wp14:editId="724BCC42">
            <wp:extent cx="4981575" cy="2428875"/>
            <wp:effectExtent l="0" t="0" r="0" b="0"/>
            <wp:docPr id="34" name="AXU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XU3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357481">
      <w:pPr>
        <w:pStyle w:val="AxureHeading3"/>
        <w:keepNext/>
      </w:pPr>
      <w:r>
        <w:rPr>
          <w:rFonts w:hint="eastAsia"/>
          <w:lang w:eastAsia="zh-CN"/>
        </w:rPr>
        <w:t>租户与租户管理员</w:t>
      </w:r>
    </w:p>
    <w:p w:rsidR="005E7950" w:rsidRDefault="00357481">
      <w:pPr>
        <w:pStyle w:val="AxureHeading4"/>
        <w:keepNext/>
      </w:pPr>
      <w:r>
        <w:rPr>
          <w:rFonts w:hint="eastAsia"/>
          <w:lang w:eastAsia="zh-CN"/>
        </w:rPr>
        <w:t>租户管理员</w:t>
      </w:r>
    </w:p>
    <w:p w:rsidR="005E7950" w:rsidRDefault="00733CE3">
      <w:pPr>
        <w:pStyle w:val="AxureHeading4"/>
        <w:keepNext/>
      </w:pPr>
      <w:bookmarkStart w:id="98" w:name="_Toc519416568"/>
      <w:r>
        <w:t>用户界面</w:t>
      </w:r>
      <w:bookmarkEnd w:id="98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57A0EC5B" wp14:editId="53984E07">
            <wp:extent cx="2638425" cy="3048000"/>
            <wp:effectExtent l="0" t="0" r="0" b="0"/>
            <wp:docPr id="35" name="AXU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XU3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99" w:name="_Toc519416569"/>
      <w:r>
        <w:t>小部件表格</w:t>
      </w:r>
      <w:bookmarkEnd w:id="9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856"/>
        <w:gridCol w:w="2217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lastRenderedPageBreak/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lastRenderedPageBreak/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创建租户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创建租户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State1</w:t>
            </w:r>
          </w:p>
        </w:tc>
      </w:tr>
    </w:tbl>
    <w:p w:rsidR="005E7950" w:rsidRDefault="00357481">
      <w:pPr>
        <w:pStyle w:val="AxureHeading4"/>
        <w:keepNext/>
      </w:pPr>
      <w:r>
        <w:rPr>
          <w:rFonts w:hint="eastAsia"/>
          <w:lang w:eastAsia="zh-CN"/>
        </w:rPr>
        <w:t>租户</w:t>
      </w:r>
    </w:p>
    <w:p w:rsidR="005E7950" w:rsidRDefault="00733CE3">
      <w:pPr>
        <w:pStyle w:val="AxureHeading4"/>
        <w:keepNext/>
      </w:pPr>
      <w:bookmarkStart w:id="100" w:name="_Toc519416571"/>
      <w:r>
        <w:t>用户界面</w:t>
      </w:r>
      <w:bookmarkEnd w:id="100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47991F8C" wp14:editId="585C178C">
            <wp:extent cx="2638425" cy="923925"/>
            <wp:effectExtent l="0" t="0" r="0" b="0"/>
            <wp:docPr id="36" name="AXU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XU3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4"/>
        <w:keepNext/>
      </w:pPr>
      <w:bookmarkStart w:id="101" w:name="_Toc519416572"/>
      <w:r>
        <w:lastRenderedPageBreak/>
        <w:t>小部件表格</w:t>
      </w:r>
      <w:bookmarkEnd w:id="10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336"/>
        <w:gridCol w:w="2217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名字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显示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创建租户管理员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创建租户管理员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隐藏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  <w:r>
              <w:rPr>
                <w:lang w:eastAsia="zh-CN"/>
              </w:rPr>
              <w:t>,</w:t>
            </w:r>
            <w:r>
              <w:rPr>
                <w:lang w:eastAsia="zh-CN"/>
              </w:rPr>
              <w:br/>
            </w:r>
            <w:r>
              <w:rPr>
                <w:lang w:eastAsia="zh-CN"/>
              </w:rPr>
              <w:t>创建租户管理员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4</w:t>
            </w:r>
          </w:p>
        </w:tc>
        <w:tc>
          <w:tcPr>
            <w:tcW w:w="0" w:type="auto"/>
          </w:tcPr>
          <w:p w:rsidR="005E7950" w:rsidRDefault="005E7950">
            <w:pPr>
              <w:pStyle w:val="AxureTableNormalText"/>
            </w:pP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  <w:rPr>
                <w:lang w:eastAsia="zh-CN"/>
              </w:rPr>
            </w:pPr>
            <w:r>
              <w:rPr>
                <w:lang w:eastAsia="zh-CN"/>
              </w:rPr>
              <w:t>鼠标单击时</w:t>
            </w:r>
            <w:r>
              <w:rPr>
                <w:lang w:eastAsia="zh-CN"/>
              </w:rPr>
              <w:t>:</w:t>
            </w:r>
            <w:r>
              <w:rPr>
                <w:lang w:eastAsia="zh-CN"/>
              </w:rPr>
              <w:br/>
              <w:t xml:space="preserve">  Case 1:</w:t>
            </w:r>
            <w:r>
              <w:rPr>
                <w:lang w:eastAsia="zh-CN"/>
              </w:rPr>
              <w:br/>
              <w:t xml:space="preserve">    </w:t>
            </w:r>
            <w:r>
              <w:rPr>
                <w:lang w:eastAsia="zh-CN"/>
              </w:rPr>
              <w:t>设置</w:t>
            </w:r>
            <w:r>
              <w:rPr>
                <w:lang w:eastAsia="zh-CN"/>
              </w:rPr>
              <w:t xml:space="preserve"> (</w:t>
            </w:r>
            <w:r>
              <w:rPr>
                <w:lang w:eastAsia="zh-CN"/>
              </w:rPr>
              <w:t>动态面板</w:t>
            </w:r>
            <w:r>
              <w:rPr>
                <w:lang w:eastAsia="zh-CN"/>
              </w:rPr>
              <w:t xml:space="preserve">) </w:t>
            </w:r>
            <w:r>
              <w:rPr>
                <w:lang w:eastAsia="zh-CN"/>
              </w:rPr>
              <w:t>为</w:t>
            </w:r>
            <w:r>
              <w:rPr>
                <w:lang w:eastAsia="zh-CN"/>
              </w:rPr>
              <w:t xml:space="preserve"> State2</w:t>
            </w:r>
          </w:p>
        </w:tc>
      </w:tr>
    </w:tbl>
    <w:p w:rsidR="005E7950" w:rsidRDefault="00733CE3">
      <w:pPr>
        <w:pStyle w:val="AxureHeading2"/>
        <w:keepNext/>
      </w:pPr>
      <w:r>
        <w:rPr>
          <w:lang w:eastAsia="zh-CN"/>
        </w:rPr>
        <w:br w:type="page"/>
      </w:r>
      <w:bookmarkStart w:id="102" w:name="_Toc519416573"/>
      <w:r>
        <w:lastRenderedPageBreak/>
        <w:t>modifyPassword</w:t>
      </w:r>
      <w:bookmarkEnd w:id="102"/>
    </w:p>
    <w:p w:rsidR="005E7950" w:rsidRDefault="00733CE3">
      <w:pPr>
        <w:pStyle w:val="AxureHeading3"/>
        <w:keepNext/>
      </w:pPr>
      <w:bookmarkStart w:id="103" w:name="_Toc519416574"/>
      <w:r>
        <w:t>用户界面</w:t>
      </w:r>
      <w:bookmarkEnd w:id="103"/>
    </w:p>
    <w:p w:rsidR="005E7950" w:rsidRDefault="00733CE3">
      <w:pPr>
        <w:pStyle w:val="AxureImageParagraph"/>
      </w:pPr>
      <w:r>
        <w:rPr>
          <w:noProof/>
          <w:lang w:eastAsia="zh-CN"/>
        </w:rPr>
        <w:drawing>
          <wp:inline distT="0" distB="0" distL="0" distR="0" wp14:anchorId="553392DF" wp14:editId="36965F90">
            <wp:extent cx="6400800" cy="7315200"/>
            <wp:effectExtent l="0" t="0" r="0" b="0"/>
            <wp:docPr id="37" name="AXU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XU36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950" w:rsidRDefault="00733CE3">
      <w:pPr>
        <w:pStyle w:val="AxureHeading3"/>
        <w:keepNext/>
      </w:pPr>
      <w:bookmarkStart w:id="104" w:name="_Toc519416575"/>
      <w:r>
        <w:lastRenderedPageBreak/>
        <w:t>小部件表格</w:t>
      </w:r>
      <w:bookmarkEnd w:id="10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8"/>
        <w:gridCol w:w="1958"/>
      </w:tblGrid>
      <w:tr w:rsidR="005E7950" w:rsidTr="005E7950"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脚注</w:t>
            </w:r>
          </w:p>
        </w:tc>
        <w:tc>
          <w:tcPr>
            <w:tcW w:w="0" w:type="auto"/>
          </w:tcPr>
          <w:p w:rsidR="005E7950" w:rsidRDefault="00733CE3">
            <w:pPr>
              <w:pStyle w:val="AxureTableHeaderText"/>
            </w:pPr>
            <w:r>
              <w:t>交互</w:t>
            </w:r>
          </w:p>
        </w:tc>
      </w:tr>
      <w:tr w:rsidR="005E7950" w:rsidTr="005E7950"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5E7950" w:rsidRDefault="00733CE3">
            <w:pPr>
              <w:pStyle w:val="AxureTableNormalText"/>
            </w:pPr>
            <w:r>
              <w:t>鼠标单击时</w:t>
            </w:r>
            <w:r>
              <w:t>:</w:t>
            </w:r>
            <w:r>
              <w:br/>
              <w:t xml:space="preserve">  Case 1:</w:t>
            </w:r>
            <w:r>
              <w:br/>
              <w:t xml:space="preserve">    </w:t>
            </w:r>
            <w:r>
              <w:t>在</w:t>
            </w:r>
            <w:r>
              <w:t xml:space="preserve"> </w:t>
            </w:r>
            <w:r>
              <w:t>当前窗口</w:t>
            </w:r>
            <w:r>
              <w:t xml:space="preserve"> </w:t>
            </w:r>
            <w:r>
              <w:t>打开</w:t>
            </w:r>
            <w:r>
              <w:t xml:space="preserve"> index</w:t>
            </w:r>
          </w:p>
        </w:tc>
      </w:tr>
    </w:tbl>
    <w:p w:rsidR="005E7950" w:rsidRDefault="005E7950">
      <w:pPr>
        <w:sectPr w:rsidR="005E7950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733CE3" w:rsidRDefault="00733CE3"/>
    <w:sectPr w:rsidR="00733CE3" w:rsidSect="004F3FB3">
      <w:headerReference w:type="default" r:id="rId38"/>
      <w:footerReference w:type="default" r:id="rId39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DAD" w:rsidRDefault="00E15DAD" w:rsidP="00093BE1">
      <w:pPr>
        <w:spacing w:before="0" w:after="0"/>
      </w:pPr>
      <w:r>
        <w:separator/>
      </w:r>
    </w:p>
  </w:endnote>
  <w:endnote w:type="continuationSeparator" w:id="0">
    <w:p w:rsidR="00E15DAD" w:rsidRDefault="00E15DAD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xureHeadingBasic"/>
      <w:tblW w:w="5000" w:type="pct"/>
      <w:tblBorders>
        <w:insideH w:val="single" w:sz="4" w:space="0" w:color="404040" w:themeColor="text1" w:themeTint="BF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E81E59" w:rsidTr="001F050D">
      <w:trPr>
        <w:trHeight w:val="180"/>
      </w:trPr>
      <w:tc>
        <w:tcPr>
          <w:tcW w:w="2214" w:type="pct"/>
        </w:tcPr>
        <w:p w:rsidR="00E81E59" w:rsidRDefault="00E81E59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E81E59" w:rsidRPr="00CC63DF" w:rsidRDefault="00E81E59" w:rsidP="00CC63DF">
          <w:pPr>
            <w:pStyle w:val="a9"/>
            <w:jc w:val="center"/>
            <w:rPr>
              <w:rFonts w:asciiTheme="majorHAnsi" w:hAnsiTheme="majorHAnsi"/>
              <w:sz w:val="22"/>
              <w:szCs w:val="22"/>
            </w:rPr>
          </w:pPr>
          <w:r w:rsidRPr="00CC63DF">
            <w:rPr>
              <w:rFonts w:asciiTheme="majorHAnsi" w:hAnsiTheme="majorHAnsi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separate"/>
          </w:r>
          <w:r w:rsidR="00357481">
            <w:rPr>
              <w:rFonts w:asciiTheme="majorHAnsi" w:hAnsiTheme="majorHAnsi"/>
              <w:noProof/>
              <w:sz w:val="22"/>
              <w:szCs w:val="22"/>
            </w:rPr>
            <w:t>3</w: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E81E59" w:rsidRDefault="00E81E59">
          <w:pPr>
            <w:pStyle w:val="a9"/>
          </w:pPr>
        </w:p>
      </w:tc>
    </w:tr>
    <w:tr w:rsidR="00E81E59" w:rsidTr="001F050D">
      <w:tc>
        <w:tcPr>
          <w:tcW w:w="2214" w:type="pct"/>
        </w:tcPr>
        <w:p w:rsidR="00E81E59" w:rsidRDefault="00E81E59">
          <w:pPr>
            <w:pStyle w:val="a9"/>
          </w:pPr>
        </w:p>
      </w:tc>
      <w:tc>
        <w:tcPr>
          <w:tcW w:w="572" w:type="pct"/>
          <w:vMerge/>
          <w:vAlign w:val="center"/>
        </w:tcPr>
        <w:p w:rsidR="00E81E59" w:rsidRDefault="00E81E59" w:rsidP="00CC63DF">
          <w:pPr>
            <w:pStyle w:val="a9"/>
            <w:jc w:val="center"/>
          </w:pPr>
        </w:p>
      </w:tc>
      <w:tc>
        <w:tcPr>
          <w:tcW w:w="2214" w:type="pct"/>
        </w:tcPr>
        <w:p w:rsidR="00E81E59" w:rsidRDefault="00E81E59">
          <w:pPr>
            <w:pStyle w:val="a9"/>
          </w:pPr>
        </w:p>
      </w:tc>
    </w:tr>
  </w:tbl>
  <w:p w:rsidR="00E81E59" w:rsidRDefault="00E81E59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xureHeadingBasic"/>
      <w:tblW w:w="5000" w:type="pct"/>
      <w:tblBorders>
        <w:insideH w:val="single" w:sz="4" w:space="0" w:color="404040" w:themeColor="text1" w:themeTint="BF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E81E59" w:rsidTr="001F050D">
      <w:trPr>
        <w:trHeight w:val="180"/>
      </w:trPr>
      <w:tc>
        <w:tcPr>
          <w:tcW w:w="2214" w:type="pct"/>
        </w:tcPr>
        <w:p w:rsidR="00E81E59" w:rsidRDefault="00E81E59">
          <w:pPr>
            <w:pStyle w:val="a9"/>
          </w:pPr>
        </w:p>
      </w:tc>
      <w:tc>
        <w:tcPr>
          <w:tcW w:w="572" w:type="pct"/>
          <w:vMerge w:val="restart"/>
          <w:vAlign w:val="center"/>
        </w:tcPr>
        <w:p w:rsidR="00E81E59" w:rsidRPr="00CC63DF" w:rsidRDefault="00E81E59" w:rsidP="00CC63DF">
          <w:pPr>
            <w:pStyle w:val="a9"/>
            <w:jc w:val="center"/>
            <w:rPr>
              <w:rFonts w:asciiTheme="majorHAnsi" w:hAnsiTheme="majorHAnsi"/>
              <w:sz w:val="22"/>
              <w:szCs w:val="22"/>
            </w:rPr>
          </w:pPr>
          <w:r w:rsidRPr="00CC63DF">
            <w:rPr>
              <w:rFonts w:asciiTheme="majorHAnsi" w:hAnsiTheme="majorHAnsi"/>
              <w:sz w:val="22"/>
              <w:szCs w:val="22"/>
            </w:rPr>
            <w:t xml:space="preserve">Page </w: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sz w:val="22"/>
              <w:szCs w:val="22"/>
            </w:rPr>
            <w:instrText xml:space="preserve"> PAGE  \* MERGEFORMAT </w:instrTex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separate"/>
          </w:r>
          <w:r>
            <w:rPr>
              <w:rFonts w:asciiTheme="majorHAnsi" w:hAnsiTheme="majorHAnsi"/>
              <w:noProof/>
              <w:sz w:val="22"/>
              <w:szCs w:val="22"/>
            </w:rPr>
            <w:t>3</w:t>
          </w:r>
          <w:r w:rsidRPr="00CC63DF">
            <w:rPr>
              <w:rFonts w:asciiTheme="majorHAnsi" w:hAnsiTheme="majorHAnsi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E81E59" w:rsidRDefault="00E81E59">
          <w:pPr>
            <w:pStyle w:val="a9"/>
          </w:pPr>
        </w:p>
      </w:tc>
    </w:tr>
    <w:tr w:rsidR="00E81E59" w:rsidTr="001F050D">
      <w:tc>
        <w:tcPr>
          <w:tcW w:w="2214" w:type="pct"/>
        </w:tcPr>
        <w:p w:rsidR="00E81E59" w:rsidRDefault="00E81E59">
          <w:pPr>
            <w:pStyle w:val="a9"/>
          </w:pPr>
        </w:p>
      </w:tc>
      <w:tc>
        <w:tcPr>
          <w:tcW w:w="572" w:type="pct"/>
          <w:vMerge/>
          <w:vAlign w:val="center"/>
        </w:tcPr>
        <w:p w:rsidR="00E81E59" w:rsidRDefault="00E81E59" w:rsidP="00CC63DF">
          <w:pPr>
            <w:pStyle w:val="a9"/>
            <w:jc w:val="center"/>
          </w:pPr>
        </w:p>
      </w:tc>
      <w:tc>
        <w:tcPr>
          <w:tcW w:w="2214" w:type="pct"/>
        </w:tcPr>
        <w:p w:rsidR="00E81E59" w:rsidRDefault="00E81E59">
          <w:pPr>
            <w:pStyle w:val="a9"/>
          </w:pPr>
        </w:p>
      </w:tc>
    </w:tr>
  </w:tbl>
  <w:p w:rsidR="00E81E59" w:rsidRDefault="00E81E5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DAD" w:rsidRDefault="00E15DAD" w:rsidP="00093BE1">
      <w:pPr>
        <w:spacing w:before="0" w:after="0"/>
      </w:pPr>
      <w:r>
        <w:separator/>
      </w:r>
    </w:p>
  </w:footnote>
  <w:footnote w:type="continuationSeparator" w:id="0">
    <w:p w:rsidR="00E15DAD" w:rsidRDefault="00E15DAD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xureHeadingBasic"/>
      <w:tblW w:w="5000" w:type="pct"/>
      <w:tblBorders>
        <w:bottom w:val="single" w:sz="4" w:space="0" w:color="404040" w:themeColor="text1" w:themeTint="BF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016"/>
    </w:tblGrid>
    <w:tr w:rsidR="00E81E59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81E59" w:rsidRPr="003E5A01" w:rsidRDefault="00E81E59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lang w:eastAsia="zh-CN"/>
                </w:rPr>
                <w:t>三化物联网平台</w:t>
              </w:r>
            </w:p>
          </w:sdtContent>
        </w:sdt>
      </w:tc>
    </w:tr>
  </w:tbl>
  <w:p w:rsidR="00E81E59" w:rsidRDefault="00E81E59" w:rsidP="00775200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xureHeadingBasic"/>
      <w:tblW w:w="5000" w:type="pct"/>
      <w:tblBorders>
        <w:bottom w:val="single" w:sz="4" w:space="0" w:color="404040" w:themeColor="text1" w:themeTint="BF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016"/>
    </w:tblGrid>
    <w:tr w:rsidR="00E81E59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</w:rPr>
            <w:alias w:val="Title"/>
            <w:id w:val="-857115992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81E59" w:rsidRPr="003E5A01" w:rsidRDefault="00E81E59" w:rsidP="00557485">
              <w:pPr>
                <w:pStyle w:val="a7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 w:hint="eastAsia"/>
                  <w:lang w:eastAsia="zh-CN"/>
                </w:rPr>
                <w:t>三化物联网平台</w:t>
              </w:r>
            </w:p>
          </w:sdtContent>
        </w:sdt>
      </w:tc>
    </w:tr>
  </w:tbl>
  <w:p w:rsidR="00E81E59" w:rsidRDefault="00E81E59" w:rsidP="00775200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84E0994"/>
    <w:multiLevelType w:val="multilevel"/>
    <w:tmpl w:val="4BB0071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B33CBF"/>
    <w:multiLevelType w:val="multilevel"/>
    <w:tmpl w:val="4EC6800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86B65CA"/>
    <w:multiLevelType w:val="multilevel"/>
    <w:tmpl w:val="72C8CE34"/>
    <w:lvl w:ilvl="0">
      <w:start w:val="1"/>
      <w:numFmt w:val="decimal"/>
      <w:pStyle w:val="a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TOCHeading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1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2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2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57481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5E795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33CE3"/>
    <w:rsid w:val="00747441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15DAD"/>
    <w:rsid w:val="00E34BE2"/>
    <w:rsid w:val="00E81E59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1">
    <w:name w:val="heading 1"/>
    <w:basedOn w:val="a0"/>
    <w:next w:val="a0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Char">
    <w:name w:val="标题 4 Char"/>
    <w:basedOn w:val="a1"/>
    <w:link w:val="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5Char">
    <w:name w:val="标题 5 Char"/>
    <w:basedOn w:val="a1"/>
    <w:link w:val="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styleId="10">
    <w:name w:val="toc 1"/>
    <w:basedOn w:val="a0"/>
    <w:next w:val="a0"/>
    <w:autoRedefine/>
    <w:uiPriority w:val="39"/>
    <w:rsid w:val="00360CB9"/>
    <w:pPr>
      <w:spacing w:line="36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360CB9"/>
    <w:pPr>
      <w:spacing w:line="360" w:lineRule="auto"/>
      <w:ind w:left="240"/>
    </w:pPr>
  </w:style>
  <w:style w:type="paragraph" w:styleId="30">
    <w:name w:val="toc 3"/>
    <w:basedOn w:val="a0"/>
    <w:next w:val="a0"/>
    <w:autoRedefine/>
    <w:uiPriority w:val="39"/>
    <w:rsid w:val="00360CB9"/>
    <w:pPr>
      <w:spacing w:line="360" w:lineRule="auto"/>
      <w:ind w:left="480"/>
    </w:pPr>
  </w:style>
  <w:style w:type="paragraph" w:styleId="40">
    <w:name w:val="toc 4"/>
    <w:basedOn w:val="a0"/>
    <w:next w:val="a0"/>
    <w:autoRedefine/>
    <w:uiPriority w:val="39"/>
    <w:rsid w:val="00360CB9"/>
    <w:pPr>
      <w:spacing w:line="360" w:lineRule="auto"/>
      <w:ind w:left="720"/>
    </w:pPr>
  </w:style>
  <w:style w:type="paragraph" w:styleId="50">
    <w:name w:val="toc 5"/>
    <w:basedOn w:val="a0"/>
    <w:next w:val="a0"/>
    <w:autoRedefine/>
    <w:uiPriority w:val="39"/>
    <w:rsid w:val="00360CB9"/>
    <w:pPr>
      <w:spacing w:line="360" w:lineRule="auto"/>
      <w:ind w:left="960"/>
    </w:pPr>
  </w:style>
  <w:style w:type="character" w:styleId="a">
    <w:name w:val="Hyperlink"/>
    <w:basedOn w:val="a1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a0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a0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a0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a0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a0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a0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a0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a0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a4">
    <w:name w:val="Document Map"/>
    <w:basedOn w:val="a0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5">
    <w:name w:val="Table Grid"/>
    <w:basedOn w:val="a2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0"/>
    <w:link w:val="Char"/>
    <w:rsid w:val="007D1422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6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a2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AxureImageParagraph">
    <w:name w:val="AxureImageParagraph"/>
    <w:basedOn w:val="a0"/>
    <w:qFormat/>
    <w:rsid w:val="00FA3BE0"/>
    <w:pPr>
      <w:jc w:val="center"/>
    </w:pPr>
  </w:style>
  <w:style w:type="paragraph" w:styleId="a7">
    <w:name w:val="No Spacing"/>
    <w:link w:val="Char0"/>
    <w:uiPriority w:val="1"/>
    <w:qFormat/>
    <w:rsid w:val="00093BE1"/>
    <w:rPr>
      <w:rFonts w:asciiTheme="minorHAnsi" w:hAnsiTheme="minorHAnsi" w:cstheme="minorBidi"/>
      <w:sz w:val="22"/>
      <w:szCs w:val="22"/>
    </w:rPr>
  </w:style>
  <w:style w:type="character" w:customStyle="1" w:styleId="Char0">
    <w:name w:val="无间隔 Char"/>
    <w:basedOn w:val="a1"/>
    <w:link w:val="a7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a8">
    <w:name w:val="header"/>
    <w:basedOn w:val="a0"/>
    <w:link w:val="Char1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页眉 Char"/>
    <w:basedOn w:val="a1"/>
    <w:link w:val="a8"/>
    <w:uiPriority w:val="99"/>
    <w:rsid w:val="00093BE1"/>
    <w:rPr>
      <w:rFonts w:ascii="Arial" w:hAnsi="Arial" w:cs="Arial"/>
      <w:sz w:val="18"/>
      <w:szCs w:val="24"/>
    </w:rPr>
  </w:style>
  <w:style w:type="paragraph" w:styleId="a9">
    <w:name w:val="footer"/>
    <w:basedOn w:val="a0"/>
    <w:link w:val="Char2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Char2">
    <w:name w:val="页脚 Char"/>
    <w:basedOn w:val="a1"/>
    <w:link w:val="a9"/>
    <w:uiPriority w:val="99"/>
    <w:rsid w:val="00093BE1"/>
    <w:rPr>
      <w:rFonts w:ascii="Arial" w:hAnsi="Arial" w:cs="Arial"/>
      <w:sz w:val="18"/>
      <w:szCs w:val="24"/>
    </w:rPr>
  </w:style>
  <w:style w:type="character" w:styleId="aa">
    <w:name w:val="Placeholder Text"/>
    <w:basedOn w:val="a1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a0"/>
    <w:qFormat/>
    <w:rsid w:val="000C5777"/>
    <w:pPr>
      <w:spacing w:before="0" w:after="0"/>
    </w:pPr>
    <w:rPr>
      <w:sz w:val="2"/>
    </w:rPr>
  </w:style>
  <w:style w:type="paragraph" w:styleId="TOC">
    <w:name w:val="TOC Heading"/>
    <w:basedOn w:val="1"/>
    <w:next w:val="a0"/>
    <w:uiPriority w:val="39"/>
    <w:semiHidden/>
    <w:unhideWhenUsed/>
    <w:qFormat/>
    <w:rsid w:val="00E81E5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5B5BDB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a3">
    <w:name w:val="Placeholder Text"/>
    <w:basedOn w:val="a0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1E3745-9B66-4A29-BFB2-2D6601B7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</Template>
  <TotalTime>0</TotalTime>
  <Pages>1</Pages>
  <Words>3665</Words>
  <Characters>20893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24509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三化物联网平台</dc:title>
  <dc:subject>物管理平台系统原型</dc:subject>
  <dc:creator>apple</dc:creator>
  <cp:lastModifiedBy>apple</cp:lastModifiedBy>
  <cp:revision>3</cp:revision>
  <cp:lastPrinted>2010-09-03T00:33:00Z</cp:lastPrinted>
  <dcterms:created xsi:type="dcterms:W3CDTF">2018-07-15T03:18:00Z</dcterms:created>
  <dcterms:modified xsi:type="dcterms:W3CDTF">2018-07-15T03:18:00Z</dcterms:modified>
</cp:coreProperties>
</file>